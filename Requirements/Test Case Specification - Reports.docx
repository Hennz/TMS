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335" w:rsidRDefault="00BC2548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35F28">
        <w:t>Tracking and Monitoring Software</w:t>
      </w:r>
      <w:r>
        <w:fldChar w:fldCharType="end"/>
      </w:r>
    </w:p>
    <w:p w:rsidR="00655335" w:rsidRDefault="00BC2548">
      <w:pPr>
        <w:pStyle w:val="Title"/>
        <w:jc w:val="right"/>
      </w:pPr>
      <w:fldSimple w:instr=" TITLE  \* MERGEFORMAT ">
        <w:r w:rsidR="00E35F28">
          <w:t>Test Case Specification (TCS)</w:t>
        </w:r>
      </w:fldSimple>
    </w:p>
    <w:p w:rsidR="00655335" w:rsidRDefault="007247B3" w:rsidP="007247B3">
      <w:pPr>
        <w:pStyle w:val="Title"/>
        <w:jc w:val="right"/>
      </w:pPr>
      <w:r>
        <w:t xml:space="preserve"> </w:t>
      </w:r>
    </w:p>
    <w:p w:rsidR="00655335" w:rsidRDefault="00655335"/>
    <w:p w:rsidR="00655335" w:rsidRDefault="00655335"/>
    <w:p w:rsidR="00655335" w:rsidRDefault="00E35F28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655335" w:rsidRDefault="00655335">
      <w:pPr>
        <w:pStyle w:val="Title"/>
        <w:rPr>
          <w:sz w:val="28"/>
        </w:rPr>
      </w:pPr>
    </w:p>
    <w:p w:rsidR="00655335" w:rsidRDefault="00655335">
      <w:pPr>
        <w:jc w:val="right"/>
      </w:pPr>
    </w:p>
    <w:p w:rsidR="00655335" w:rsidRDefault="00655335" w:rsidP="002F4BE4">
      <w:pPr>
        <w:pStyle w:val="InfoBlue"/>
        <w:ind w:left="0"/>
        <w:sectPr w:rsidR="00655335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t xml:space="preserve">                </w:t>
      </w:r>
    </w:p>
    <w:p w:rsidR="00655335" w:rsidRDefault="0065533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55335">
        <w:tc>
          <w:tcPr>
            <w:tcW w:w="2304" w:type="dxa"/>
          </w:tcPr>
          <w:p w:rsidR="00655335" w:rsidRDefault="00655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655335" w:rsidRDefault="00655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655335" w:rsidRDefault="00655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655335" w:rsidRDefault="00655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55335">
        <w:tc>
          <w:tcPr>
            <w:tcW w:w="2304" w:type="dxa"/>
          </w:tcPr>
          <w:p w:rsidR="00655335" w:rsidRDefault="00D9307A" w:rsidP="00E35F28">
            <w:pPr>
              <w:pStyle w:val="Tabletext"/>
            </w:pPr>
            <w:r>
              <w:t>0</w:t>
            </w:r>
            <w:r w:rsidR="00E35F28">
              <w:t>4</w:t>
            </w:r>
            <w:r>
              <w:t>/</w:t>
            </w:r>
            <w:r w:rsidR="00E35F28">
              <w:t>05</w:t>
            </w:r>
            <w:r>
              <w:t>/201</w:t>
            </w:r>
            <w:r w:rsidR="00E35F28">
              <w:t>5</w:t>
            </w:r>
          </w:p>
        </w:tc>
        <w:tc>
          <w:tcPr>
            <w:tcW w:w="1152" w:type="dxa"/>
          </w:tcPr>
          <w:p w:rsidR="00655335" w:rsidRDefault="00D9307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655335" w:rsidRDefault="00D9307A">
            <w:pPr>
              <w:pStyle w:val="Tabletext"/>
            </w:pPr>
            <w:r>
              <w:t>Completed test case.</w:t>
            </w:r>
          </w:p>
        </w:tc>
        <w:tc>
          <w:tcPr>
            <w:tcW w:w="2304" w:type="dxa"/>
          </w:tcPr>
          <w:p w:rsidR="00655335" w:rsidRDefault="00D9307A">
            <w:pPr>
              <w:pStyle w:val="Tabletext"/>
            </w:pPr>
            <w:r>
              <w:t xml:space="preserve">Philip </w:t>
            </w:r>
            <w:proofErr w:type="spellStart"/>
            <w:r>
              <w:t>Kurowski</w:t>
            </w:r>
            <w:proofErr w:type="spellEnd"/>
          </w:p>
        </w:tc>
      </w:tr>
      <w:tr w:rsidR="00655335"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  <w:tc>
          <w:tcPr>
            <w:tcW w:w="1152" w:type="dxa"/>
          </w:tcPr>
          <w:p w:rsidR="00655335" w:rsidRDefault="00655335">
            <w:pPr>
              <w:pStyle w:val="Tabletext"/>
            </w:pPr>
          </w:p>
        </w:tc>
        <w:tc>
          <w:tcPr>
            <w:tcW w:w="3744" w:type="dxa"/>
          </w:tcPr>
          <w:p w:rsidR="00655335" w:rsidRDefault="00655335">
            <w:pPr>
              <w:pStyle w:val="Tabletext"/>
            </w:pPr>
          </w:p>
        </w:tc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</w:tr>
      <w:tr w:rsidR="00655335"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  <w:tc>
          <w:tcPr>
            <w:tcW w:w="1152" w:type="dxa"/>
          </w:tcPr>
          <w:p w:rsidR="00655335" w:rsidRDefault="00655335">
            <w:pPr>
              <w:pStyle w:val="Tabletext"/>
            </w:pPr>
          </w:p>
        </w:tc>
        <w:tc>
          <w:tcPr>
            <w:tcW w:w="3744" w:type="dxa"/>
          </w:tcPr>
          <w:p w:rsidR="00655335" w:rsidRDefault="00655335">
            <w:pPr>
              <w:pStyle w:val="Tabletext"/>
            </w:pPr>
          </w:p>
        </w:tc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</w:tr>
      <w:tr w:rsidR="00655335"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  <w:tc>
          <w:tcPr>
            <w:tcW w:w="1152" w:type="dxa"/>
          </w:tcPr>
          <w:p w:rsidR="00655335" w:rsidRDefault="00655335">
            <w:pPr>
              <w:pStyle w:val="Tabletext"/>
            </w:pPr>
          </w:p>
        </w:tc>
        <w:tc>
          <w:tcPr>
            <w:tcW w:w="3744" w:type="dxa"/>
          </w:tcPr>
          <w:p w:rsidR="00655335" w:rsidRDefault="00655335">
            <w:pPr>
              <w:pStyle w:val="Tabletext"/>
            </w:pPr>
          </w:p>
        </w:tc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</w:tr>
    </w:tbl>
    <w:p w:rsidR="00655335" w:rsidRDefault="00655335"/>
    <w:p w:rsidR="00655335" w:rsidRDefault="00655335">
      <w:pPr>
        <w:pStyle w:val="Title"/>
      </w:pPr>
      <w:r>
        <w:br w:type="page"/>
      </w:r>
      <w:r>
        <w:lastRenderedPageBreak/>
        <w:t>Table of Contents</w:t>
      </w:r>
    </w:p>
    <w:p w:rsidR="00E50C28" w:rsidRDefault="00DA0743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rPr>
          <w:b/>
        </w:rPr>
        <w:fldChar w:fldCharType="begin"/>
      </w:r>
      <w:r w:rsidR="00D44196">
        <w:rPr>
          <w:b/>
        </w:rPr>
        <w:instrText xml:space="preserve"> TOC \o "1-3" </w:instrText>
      </w:r>
      <w:r>
        <w:rPr>
          <w:b/>
        </w:rPr>
        <w:fldChar w:fldCharType="separate"/>
      </w:r>
      <w:bookmarkStart w:id="0" w:name="_GoBack"/>
      <w:bookmarkEnd w:id="0"/>
      <w:r w:rsidR="00E50C28">
        <w:t>1.</w:t>
      </w:r>
      <w:r w:rsidR="00E50C28"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="00E50C28">
        <w:t>Reports Module</w:t>
      </w:r>
      <w:r w:rsidR="00E50C28">
        <w:tab/>
      </w:r>
      <w:r w:rsidR="00E50C28">
        <w:fldChar w:fldCharType="begin"/>
      </w:r>
      <w:r w:rsidR="00E50C28">
        <w:instrText xml:space="preserve"> PAGEREF _Toc416070744 \h </w:instrText>
      </w:r>
      <w:r w:rsidR="00E50C28">
        <w:fldChar w:fldCharType="separate"/>
      </w:r>
      <w:r w:rsidR="00E50C28">
        <w:t>3</w:t>
      </w:r>
      <w:r w:rsidR="00E50C28">
        <w:fldChar w:fldCharType="end"/>
      </w:r>
    </w:p>
    <w:p w:rsidR="00E50C28" w:rsidRDefault="00E50C28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2.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Test items</w:t>
      </w:r>
      <w:r>
        <w:tab/>
      </w:r>
      <w:r>
        <w:fldChar w:fldCharType="begin"/>
      </w:r>
      <w:r>
        <w:instrText xml:space="preserve"> PAGEREF _Toc416070745 \h </w:instrText>
      </w:r>
      <w:r>
        <w:fldChar w:fldCharType="separate"/>
      </w:r>
      <w:r>
        <w:t>3</w:t>
      </w:r>
      <w:r>
        <w:fldChar w:fldCharType="end"/>
      </w:r>
    </w:p>
    <w:p w:rsidR="00E50C28" w:rsidRDefault="00E50C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Members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_Toc416070746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50C28" w:rsidRDefault="00E50C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Routers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_Toc416070747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50C28" w:rsidRDefault="00E50C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Tag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_Toc416070748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50C28" w:rsidRDefault="00E50C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Miner position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_Toc416070749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50C28" w:rsidRDefault="00E50C28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3.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Input specifications</w:t>
      </w:r>
      <w:r>
        <w:tab/>
      </w:r>
      <w:r>
        <w:fldChar w:fldCharType="begin"/>
      </w:r>
      <w:r>
        <w:instrText xml:space="preserve"> PAGEREF _Toc416070750 \h </w:instrText>
      </w:r>
      <w:r>
        <w:fldChar w:fldCharType="separate"/>
      </w:r>
      <w:r>
        <w:t>3</w:t>
      </w:r>
      <w:r>
        <w:fldChar w:fldCharType="end"/>
      </w:r>
    </w:p>
    <w:p w:rsidR="00E50C28" w:rsidRDefault="00E50C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Members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_Toc416070751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50C28" w:rsidRDefault="00E50C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Routers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_Toc416070752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50C28" w:rsidRDefault="00E50C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Tag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_Toc416070753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50C28" w:rsidRDefault="00E50C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Miner position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_Toc416070754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50C28" w:rsidRDefault="00E50C28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4.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Output specifications</w:t>
      </w:r>
      <w:r>
        <w:tab/>
      </w:r>
      <w:r>
        <w:fldChar w:fldCharType="begin"/>
      </w:r>
      <w:r>
        <w:instrText xml:space="preserve"> PAGEREF _Toc416070755 \h </w:instrText>
      </w:r>
      <w:r>
        <w:fldChar w:fldCharType="separate"/>
      </w:r>
      <w:r>
        <w:t>3</w:t>
      </w:r>
      <w:r>
        <w:fldChar w:fldCharType="end"/>
      </w:r>
    </w:p>
    <w:p w:rsidR="00E50C28" w:rsidRDefault="00E50C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Members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_Toc416070756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50C28" w:rsidRDefault="00E50C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Routers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_Toc416070757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50C28" w:rsidRDefault="00E50C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Tag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_Toc416070758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50C28" w:rsidRDefault="00E50C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Miner position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_Toc416070759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50C28" w:rsidRDefault="00E50C28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5.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Environmental needs</w:t>
      </w:r>
      <w:r>
        <w:tab/>
      </w:r>
      <w:r>
        <w:fldChar w:fldCharType="begin"/>
      </w:r>
      <w:r>
        <w:instrText xml:space="preserve"> PAGEREF _Toc416070760 \h </w:instrText>
      </w:r>
      <w:r>
        <w:fldChar w:fldCharType="separate"/>
      </w:r>
      <w:r>
        <w:t>4</w:t>
      </w:r>
      <w:r>
        <w:fldChar w:fldCharType="end"/>
      </w:r>
    </w:p>
    <w:p w:rsidR="00E50C28" w:rsidRDefault="00E50C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Computer running Windows with the Tracking and Monitoring Software (TMS) installed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_Toc416070761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50C28" w:rsidRDefault="00E50C28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6.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Special procedural requirements</w:t>
      </w:r>
      <w:r>
        <w:tab/>
      </w:r>
      <w:r>
        <w:fldChar w:fldCharType="begin"/>
      </w:r>
      <w:r>
        <w:instrText xml:space="preserve"> PAGEREF _Toc416070762 \h </w:instrText>
      </w:r>
      <w:r>
        <w:fldChar w:fldCharType="separate"/>
      </w:r>
      <w:r>
        <w:t>4</w:t>
      </w:r>
      <w:r>
        <w:fldChar w:fldCharType="end"/>
      </w:r>
    </w:p>
    <w:p w:rsidR="00E50C28" w:rsidRDefault="00E50C28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7.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Intercase dependencies</w:t>
      </w:r>
      <w:r>
        <w:tab/>
      </w:r>
      <w:r>
        <w:fldChar w:fldCharType="begin"/>
      </w:r>
      <w:r>
        <w:instrText xml:space="preserve"> PAGEREF _Toc416070763 \h </w:instrText>
      </w:r>
      <w:r>
        <w:fldChar w:fldCharType="separate"/>
      </w:r>
      <w:r>
        <w:t>4</w:t>
      </w:r>
      <w:r>
        <w:fldChar w:fldCharType="end"/>
      </w:r>
    </w:p>
    <w:p w:rsidR="00E50C28" w:rsidRDefault="00E50C2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Master module test cases must succeed before data can be tracked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_Toc416070764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55335" w:rsidRDefault="00DA0743" w:rsidP="00D44196">
      <w:pPr>
        <w:pStyle w:val="Title"/>
        <w:tabs>
          <w:tab w:val="left" w:pos="567"/>
        </w:tabs>
      </w:pPr>
      <w:r>
        <w:rPr>
          <w:rFonts w:ascii="Times New Roman" w:hAnsi="Times New Roman"/>
          <w:b w:val="0"/>
          <w:sz w:val="20"/>
        </w:rPr>
        <w:fldChar w:fldCharType="end"/>
      </w:r>
      <w:r w:rsidR="00655335">
        <w:br w:type="page"/>
      </w:r>
      <w:fldSimple w:instr=" TITLE  \* MERGEFORMAT ">
        <w:r w:rsidR="0078697C">
          <w:t>Test Case Specification (TCS)</w:t>
        </w:r>
      </w:fldSimple>
      <w:r w:rsidR="00655335">
        <w:t xml:space="preserve"> </w:t>
      </w:r>
    </w:p>
    <w:p w:rsidR="00655335" w:rsidRDefault="001008A1" w:rsidP="00114D50">
      <w:pPr>
        <w:pStyle w:val="Heading1"/>
      </w:pPr>
      <w:bookmarkStart w:id="1" w:name="_Toc416070744"/>
      <w:r>
        <w:t>Reports</w:t>
      </w:r>
      <w:r w:rsidR="00166E35">
        <w:t xml:space="preserve"> Module</w:t>
      </w:r>
      <w:bookmarkEnd w:id="1"/>
    </w:p>
    <w:p w:rsidR="00655335" w:rsidRDefault="00114D50" w:rsidP="00114D50">
      <w:pPr>
        <w:pStyle w:val="Heading1"/>
      </w:pPr>
      <w:bookmarkStart w:id="2" w:name="_Toc416070745"/>
      <w:r w:rsidRPr="00114D50">
        <w:t>Test items</w:t>
      </w:r>
      <w:bookmarkEnd w:id="2"/>
    </w:p>
    <w:p w:rsidR="00510C64" w:rsidRDefault="00510C64" w:rsidP="00510C64">
      <w:pPr>
        <w:pStyle w:val="Heading2"/>
      </w:pPr>
      <w:bookmarkStart w:id="3" w:name="_Toc416070746"/>
      <w:r>
        <w:t xml:space="preserve">Members </w:t>
      </w:r>
      <w:r>
        <w:t>report</w:t>
      </w:r>
      <w:bookmarkEnd w:id="3"/>
    </w:p>
    <w:p w:rsidR="00510C64" w:rsidRDefault="00C84CF0" w:rsidP="00510C64">
      <w:pPr>
        <w:ind w:left="720"/>
      </w:pPr>
      <w:r>
        <w:t>A report is generated which shows the</w:t>
      </w:r>
      <w:r>
        <w:t xml:space="preserve"> information of all the members on the site.</w:t>
      </w:r>
    </w:p>
    <w:p w:rsidR="00510C64" w:rsidRDefault="00510C64" w:rsidP="00510C64">
      <w:pPr>
        <w:pStyle w:val="Heading2"/>
      </w:pPr>
      <w:bookmarkStart w:id="4" w:name="_Toc416070747"/>
      <w:r>
        <w:t>Routers</w:t>
      </w:r>
      <w:r>
        <w:t xml:space="preserve"> report</w:t>
      </w:r>
      <w:bookmarkEnd w:id="4"/>
    </w:p>
    <w:p w:rsidR="00510C64" w:rsidRDefault="00DC19C5" w:rsidP="00510C64">
      <w:pPr>
        <w:ind w:left="720"/>
      </w:pPr>
      <w:r>
        <w:t>A report is generated which shows the</w:t>
      </w:r>
      <w:r>
        <w:t xml:space="preserve"> information of all the routers on the site.</w:t>
      </w:r>
    </w:p>
    <w:p w:rsidR="00510C64" w:rsidRDefault="00510C64" w:rsidP="00510C64">
      <w:pPr>
        <w:pStyle w:val="Heading2"/>
      </w:pPr>
      <w:bookmarkStart w:id="5" w:name="_Toc416070748"/>
      <w:r>
        <w:t>Tag</w:t>
      </w:r>
      <w:r>
        <w:t xml:space="preserve"> report</w:t>
      </w:r>
      <w:bookmarkEnd w:id="5"/>
    </w:p>
    <w:p w:rsidR="00510C64" w:rsidRDefault="00C90A86" w:rsidP="00510C64">
      <w:pPr>
        <w:ind w:left="720"/>
      </w:pPr>
      <w:r>
        <w:t>A report is generated which shows the end device tags and all the miner’s assigned to the tags.</w:t>
      </w:r>
    </w:p>
    <w:p w:rsidR="00510C64" w:rsidRDefault="00510C64" w:rsidP="00510C64">
      <w:pPr>
        <w:pStyle w:val="Heading2"/>
      </w:pPr>
      <w:bookmarkStart w:id="6" w:name="_Toc416070749"/>
      <w:r>
        <w:t>Miner position report</w:t>
      </w:r>
      <w:bookmarkEnd w:id="6"/>
    </w:p>
    <w:p w:rsidR="00510C64" w:rsidRPr="00510C64" w:rsidRDefault="00FB0E7E" w:rsidP="00510C64">
      <w:pPr>
        <w:ind w:left="720"/>
      </w:pPr>
      <w:r>
        <w:t>A report is generated which shows the</w:t>
      </w:r>
      <w:r>
        <w:t xml:space="preserve"> path history of a selected member.</w:t>
      </w:r>
    </w:p>
    <w:p w:rsidR="00655335" w:rsidRDefault="00114D50" w:rsidP="00114D50">
      <w:pPr>
        <w:pStyle w:val="Heading1"/>
      </w:pPr>
      <w:bookmarkStart w:id="7" w:name="_Toc416070750"/>
      <w:r w:rsidRPr="00114D50">
        <w:t>Input specifications</w:t>
      </w:r>
      <w:bookmarkEnd w:id="7"/>
      <w:r w:rsidR="00655335">
        <w:t xml:space="preserve"> </w:t>
      </w:r>
    </w:p>
    <w:p w:rsidR="00EE469A" w:rsidRDefault="00EE469A" w:rsidP="00EE469A">
      <w:pPr>
        <w:pStyle w:val="Heading2"/>
      </w:pPr>
      <w:bookmarkStart w:id="8" w:name="_Toc416070751"/>
      <w:r>
        <w:t>Members report</w:t>
      </w:r>
      <w:bookmarkEnd w:id="8"/>
    </w:p>
    <w:p w:rsidR="00EE469A" w:rsidRDefault="00EE469A" w:rsidP="00EE469A">
      <w:pPr>
        <w:ind w:left="720"/>
      </w:pPr>
      <w:r>
        <w:t>Create multiple valid members</w:t>
      </w:r>
      <w:r w:rsidR="00A22BFD">
        <w:t xml:space="preserve"> and the tags “E0001” and “E0002”</w:t>
      </w:r>
      <w:r w:rsidR="0086179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1"/>
        <w:gridCol w:w="863"/>
        <w:gridCol w:w="696"/>
        <w:gridCol w:w="634"/>
        <w:gridCol w:w="563"/>
        <w:gridCol w:w="705"/>
        <w:gridCol w:w="608"/>
        <w:gridCol w:w="1010"/>
        <w:gridCol w:w="821"/>
        <w:gridCol w:w="714"/>
        <w:gridCol w:w="1059"/>
        <w:gridCol w:w="696"/>
      </w:tblGrid>
      <w:tr w:rsidR="00EE469A" w:rsidRPr="00BC4F39" w:rsidTr="007E086D">
        <w:tc>
          <w:tcPr>
            <w:tcW w:w="0" w:type="auto"/>
          </w:tcPr>
          <w:p w:rsidR="00EE469A" w:rsidRPr="00BC4F39" w:rsidRDefault="00EE469A" w:rsidP="007E086D">
            <w:pPr>
              <w:jc w:val="center"/>
              <w:rPr>
                <w:b/>
                <w:sz w:val="16"/>
              </w:rPr>
            </w:pPr>
            <w:proofErr w:type="spellStart"/>
            <w:r w:rsidRPr="00BC4F39">
              <w:rPr>
                <w:b/>
                <w:sz w:val="16"/>
              </w:rPr>
              <w:t>MemberID</w:t>
            </w:r>
            <w:proofErr w:type="spellEnd"/>
          </w:p>
        </w:tc>
        <w:tc>
          <w:tcPr>
            <w:tcW w:w="0" w:type="auto"/>
          </w:tcPr>
          <w:p w:rsidR="00EE469A" w:rsidRPr="00BC4F39" w:rsidRDefault="00EE469A" w:rsidP="007E086D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>Is Vehicle</w:t>
            </w:r>
          </w:p>
        </w:tc>
        <w:tc>
          <w:tcPr>
            <w:tcW w:w="0" w:type="auto"/>
          </w:tcPr>
          <w:p w:rsidR="00EE469A" w:rsidRPr="00BC4F39" w:rsidRDefault="00EE469A" w:rsidP="007E086D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>Pin No</w:t>
            </w:r>
          </w:p>
        </w:tc>
        <w:tc>
          <w:tcPr>
            <w:tcW w:w="0" w:type="auto"/>
          </w:tcPr>
          <w:p w:rsidR="00EE469A" w:rsidRPr="00BC4F39" w:rsidRDefault="00EE469A" w:rsidP="007E086D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>Tag</w:t>
            </w:r>
          </w:p>
        </w:tc>
        <w:tc>
          <w:tcPr>
            <w:tcW w:w="0" w:type="auto"/>
          </w:tcPr>
          <w:p w:rsidR="00EE469A" w:rsidRPr="00BC4F39" w:rsidRDefault="00EE469A" w:rsidP="007E086D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>First</w:t>
            </w:r>
          </w:p>
        </w:tc>
        <w:tc>
          <w:tcPr>
            <w:tcW w:w="0" w:type="auto"/>
          </w:tcPr>
          <w:p w:rsidR="00EE469A" w:rsidRPr="00BC4F39" w:rsidRDefault="00EE469A" w:rsidP="007E086D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>Middle</w:t>
            </w:r>
          </w:p>
        </w:tc>
        <w:tc>
          <w:tcPr>
            <w:tcW w:w="0" w:type="auto"/>
          </w:tcPr>
          <w:p w:rsidR="00EE469A" w:rsidRPr="00BC4F39" w:rsidRDefault="00EE469A" w:rsidP="007E086D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>Last</w:t>
            </w:r>
          </w:p>
        </w:tc>
        <w:tc>
          <w:tcPr>
            <w:tcW w:w="0" w:type="auto"/>
          </w:tcPr>
          <w:p w:rsidR="00EE469A" w:rsidRPr="00BC4F39" w:rsidRDefault="00EE469A" w:rsidP="007E086D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>Address</w:t>
            </w:r>
          </w:p>
        </w:tc>
        <w:tc>
          <w:tcPr>
            <w:tcW w:w="0" w:type="auto"/>
          </w:tcPr>
          <w:p w:rsidR="00EE469A" w:rsidRPr="00BC4F39" w:rsidRDefault="00EE469A" w:rsidP="007E086D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>Province</w:t>
            </w:r>
          </w:p>
        </w:tc>
        <w:tc>
          <w:tcPr>
            <w:tcW w:w="0" w:type="auto"/>
          </w:tcPr>
          <w:p w:rsidR="00EE469A" w:rsidRPr="00BC4F39" w:rsidRDefault="00EE469A" w:rsidP="007E086D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>City</w:t>
            </w:r>
          </w:p>
        </w:tc>
        <w:tc>
          <w:tcPr>
            <w:tcW w:w="0" w:type="auto"/>
          </w:tcPr>
          <w:p w:rsidR="00EE469A" w:rsidRPr="00BC4F39" w:rsidRDefault="00EE469A" w:rsidP="007E086D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 xml:space="preserve">Phone </w:t>
            </w:r>
          </w:p>
        </w:tc>
        <w:tc>
          <w:tcPr>
            <w:tcW w:w="0" w:type="auto"/>
          </w:tcPr>
          <w:p w:rsidR="00EE469A" w:rsidRPr="00BC4F39" w:rsidRDefault="00EE469A" w:rsidP="007E086D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>Mobile</w:t>
            </w:r>
          </w:p>
        </w:tc>
      </w:tr>
      <w:tr w:rsidR="00EE469A" w:rsidRPr="00BC4F39" w:rsidTr="007E086D">
        <w:tc>
          <w:tcPr>
            <w:tcW w:w="0" w:type="auto"/>
          </w:tcPr>
          <w:p w:rsidR="00EE469A" w:rsidRPr="00BC4F39" w:rsidRDefault="00EE469A" w:rsidP="007E086D">
            <w:pPr>
              <w:rPr>
                <w:sz w:val="16"/>
              </w:rPr>
            </w:pPr>
            <w:r w:rsidRPr="00BC4F39">
              <w:rPr>
                <w:sz w:val="16"/>
              </w:rPr>
              <w:t>M0001</w:t>
            </w:r>
          </w:p>
        </w:tc>
        <w:tc>
          <w:tcPr>
            <w:tcW w:w="0" w:type="auto"/>
          </w:tcPr>
          <w:p w:rsidR="00EE469A" w:rsidRPr="00BC4F39" w:rsidRDefault="00EE469A" w:rsidP="007E086D">
            <w:pPr>
              <w:rPr>
                <w:sz w:val="16"/>
              </w:rPr>
            </w:pPr>
            <w:r w:rsidRPr="00BC4F39">
              <w:rPr>
                <w:sz w:val="16"/>
              </w:rPr>
              <w:t>False</w:t>
            </w:r>
          </w:p>
        </w:tc>
        <w:tc>
          <w:tcPr>
            <w:tcW w:w="0" w:type="auto"/>
          </w:tcPr>
          <w:p w:rsidR="00EE469A" w:rsidRPr="00BC4F39" w:rsidRDefault="00EE469A" w:rsidP="007E086D">
            <w:pPr>
              <w:rPr>
                <w:sz w:val="16"/>
              </w:rPr>
            </w:pPr>
            <w:r w:rsidRPr="00BC4F39">
              <w:rPr>
                <w:sz w:val="16"/>
              </w:rPr>
              <w:t>111111</w:t>
            </w:r>
          </w:p>
        </w:tc>
        <w:tc>
          <w:tcPr>
            <w:tcW w:w="0" w:type="auto"/>
          </w:tcPr>
          <w:p w:rsidR="00EE469A" w:rsidRPr="00BC4F39" w:rsidRDefault="00EE469A" w:rsidP="007E086D">
            <w:pPr>
              <w:rPr>
                <w:sz w:val="16"/>
              </w:rPr>
            </w:pPr>
            <w:r w:rsidRPr="00BC4F39">
              <w:rPr>
                <w:sz w:val="16"/>
              </w:rPr>
              <w:t>E0001</w:t>
            </w:r>
          </w:p>
        </w:tc>
        <w:tc>
          <w:tcPr>
            <w:tcW w:w="0" w:type="auto"/>
          </w:tcPr>
          <w:p w:rsidR="00EE469A" w:rsidRPr="00BC4F39" w:rsidRDefault="00EE469A" w:rsidP="007E086D">
            <w:pPr>
              <w:rPr>
                <w:sz w:val="16"/>
              </w:rPr>
            </w:pPr>
            <w:r w:rsidRPr="00BC4F39">
              <w:rPr>
                <w:sz w:val="16"/>
              </w:rPr>
              <w:t>Mark</w:t>
            </w:r>
          </w:p>
        </w:tc>
        <w:tc>
          <w:tcPr>
            <w:tcW w:w="0" w:type="auto"/>
          </w:tcPr>
          <w:p w:rsidR="00EE469A" w:rsidRPr="00BC4F39" w:rsidRDefault="00EE469A" w:rsidP="007E086D">
            <w:pPr>
              <w:rPr>
                <w:sz w:val="16"/>
              </w:rPr>
            </w:pPr>
            <w:r w:rsidRPr="00BC4F39">
              <w:rPr>
                <w:sz w:val="16"/>
              </w:rPr>
              <w:t>“”</w:t>
            </w:r>
          </w:p>
        </w:tc>
        <w:tc>
          <w:tcPr>
            <w:tcW w:w="0" w:type="auto"/>
          </w:tcPr>
          <w:p w:rsidR="00EE469A" w:rsidRPr="00BC4F39" w:rsidRDefault="00EE469A" w:rsidP="007E086D">
            <w:pPr>
              <w:rPr>
                <w:sz w:val="16"/>
              </w:rPr>
            </w:pPr>
            <w:r w:rsidRPr="00BC4F39">
              <w:rPr>
                <w:sz w:val="16"/>
              </w:rPr>
              <w:t>Miner</w:t>
            </w:r>
          </w:p>
        </w:tc>
        <w:tc>
          <w:tcPr>
            <w:tcW w:w="0" w:type="auto"/>
          </w:tcPr>
          <w:p w:rsidR="00EE469A" w:rsidRPr="00BC4F39" w:rsidRDefault="00EE469A" w:rsidP="007E086D">
            <w:pPr>
              <w:rPr>
                <w:sz w:val="16"/>
              </w:rPr>
            </w:pPr>
            <w:r w:rsidRPr="00BC4F39">
              <w:rPr>
                <w:sz w:val="16"/>
              </w:rPr>
              <w:t xml:space="preserve">12 </w:t>
            </w:r>
            <w:proofErr w:type="spellStart"/>
            <w:r w:rsidRPr="00BC4F39">
              <w:rPr>
                <w:sz w:val="16"/>
              </w:rPr>
              <w:t>Addr</w:t>
            </w:r>
            <w:proofErr w:type="spellEnd"/>
            <w:r w:rsidRPr="00BC4F39">
              <w:rPr>
                <w:sz w:val="16"/>
              </w:rPr>
              <w:t xml:space="preserve"> Ave</w:t>
            </w:r>
          </w:p>
        </w:tc>
        <w:tc>
          <w:tcPr>
            <w:tcW w:w="0" w:type="auto"/>
          </w:tcPr>
          <w:p w:rsidR="00EE469A" w:rsidRPr="00BC4F39" w:rsidRDefault="00EE469A" w:rsidP="007E086D">
            <w:pPr>
              <w:rPr>
                <w:sz w:val="16"/>
              </w:rPr>
            </w:pPr>
            <w:r w:rsidRPr="00BC4F39">
              <w:rPr>
                <w:sz w:val="16"/>
              </w:rPr>
              <w:t>ON</w:t>
            </w:r>
          </w:p>
        </w:tc>
        <w:tc>
          <w:tcPr>
            <w:tcW w:w="0" w:type="auto"/>
          </w:tcPr>
          <w:p w:rsidR="00EE469A" w:rsidRPr="00BC4F39" w:rsidRDefault="00EE469A" w:rsidP="007E086D">
            <w:pPr>
              <w:rPr>
                <w:sz w:val="16"/>
              </w:rPr>
            </w:pPr>
            <w:r w:rsidRPr="00BC4F39">
              <w:rPr>
                <w:sz w:val="16"/>
              </w:rPr>
              <w:t>London</w:t>
            </w:r>
          </w:p>
        </w:tc>
        <w:tc>
          <w:tcPr>
            <w:tcW w:w="0" w:type="auto"/>
          </w:tcPr>
          <w:p w:rsidR="00EE469A" w:rsidRPr="00BC4F39" w:rsidRDefault="00EE469A" w:rsidP="00EE469A">
            <w:pPr>
              <w:rPr>
                <w:sz w:val="16"/>
              </w:rPr>
            </w:pPr>
            <w:r w:rsidRPr="00BC4F39">
              <w:rPr>
                <w:sz w:val="16"/>
              </w:rPr>
              <w:t>(</w:t>
            </w:r>
            <w:r>
              <w:rPr>
                <w:sz w:val="16"/>
              </w:rPr>
              <w:t>226</w:t>
            </w:r>
            <w:r w:rsidRPr="00BC4F39">
              <w:rPr>
                <w:sz w:val="16"/>
              </w:rPr>
              <w:t>)555-555</w:t>
            </w:r>
          </w:p>
        </w:tc>
        <w:tc>
          <w:tcPr>
            <w:tcW w:w="0" w:type="auto"/>
          </w:tcPr>
          <w:p w:rsidR="00EE469A" w:rsidRPr="00BC4F39" w:rsidRDefault="00EE469A" w:rsidP="007E086D">
            <w:pPr>
              <w:rPr>
                <w:sz w:val="16"/>
              </w:rPr>
            </w:pPr>
            <w:r w:rsidRPr="00BC4F39">
              <w:rPr>
                <w:sz w:val="16"/>
              </w:rPr>
              <w:t>“”</w:t>
            </w:r>
          </w:p>
        </w:tc>
      </w:tr>
      <w:tr w:rsidR="00EE469A" w:rsidRPr="00BC4F39" w:rsidTr="007E086D">
        <w:tc>
          <w:tcPr>
            <w:tcW w:w="0" w:type="auto"/>
          </w:tcPr>
          <w:p w:rsidR="00EE469A" w:rsidRPr="00BC4F39" w:rsidRDefault="00EE469A" w:rsidP="00EE469A">
            <w:pPr>
              <w:rPr>
                <w:sz w:val="16"/>
              </w:rPr>
            </w:pPr>
            <w:r>
              <w:rPr>
                <w:sz w:val="16"/>
              </w:rPr>
              <w:t>M0002</w:t>
            </w:r>
          </w:p>
        </w:tc>
        <w:tc>
          <w:tcPr>
            <w:tcW w:w="0" w:type="auto"/>
          </w:tcPr>
          <w:p w:rsidR="00EE469A" w:rsidRPr="00BC4F39" w:rsidRDefault="00EE469A" w:rsidP="00EE469A">
            <w:pPr>
              <w:rPr>
                <w:sz w:val="16"/>
              </w:rPr>
            </w:pPr>
            <w:r w:rsidRPr="00BC4F39">
              <w:rPr>
                <w:sz w:val="16"/>
              </w:rPr>
              <w:t>False</w:t>
            </w:r>
          </w:p>
        </w:tc>
        <w:tc>
          <w:tcPr>
            <w:tcW w:w="0" w:type="auto"/>
          </w:tcPr>
          <w:p w:rsidR="00EE469A" w:rsidRPr="00BC4F39" w:rsidRDefault="00EE469A" w:rsidP="00EE469A">
            <w:pPr>
              <w:rPr>
                <w:sz w:val="16"/>
              </w:rPr>
            </w:pPr>
            <w:r>
              <w:rPr>
                <w:sz w:val="16"/>
              </w:rPr>
              <w:t>222222</w:t>
            </w:r>
          </w:p>
        </w:tc>
        <w:tc>
          <w:tcPr>
            <w:tcW w:w="0" w:type="auto"/>
          </w:tcPr>
          <w:p w:rsidR="00EE469A" w:rsidRPr="00BC4F39" w:rsidRDefault="00EE469A" w:rsidP="00EE469A">
            <w:pPr>
              <w:rPr>
                <w:sz w:val="16"/>
              </w:rPr>
            </w:pPr>
            <w:r w:rsidRPr="00BC4F39">
              <w:rPr>
                <w:sz w:val="16"/>
              </w:rPr>
              <w:t>E000</w:t>
            </w:r>
            <w:r>
              <w:rPr>
                <w:sz w:val="16"/>
              </w:rPr>
              <w:t>2</w:t>
            </w:r>
          </w:p>
        </w:tc>
        <w:tc>
          <w:tcPr>
            <w:tcW w:w="0" w:type="auto"/>
          </w:tcPr>
          <w:p w:rsidR="00EE469A" w:rsidRPr="00BC4F39" w:rsidRDefault="00EE469A" w:rsidP="00EE469A">
            <w:pPr>
              <w:rPr>
                <w:sz w:val="16"/>
              </w:rPr>
            </w:pPr>
            <w:r>
              <w:rPr>
                <w:sz w:val="16"/>
              </w:rPr>
              <w:t>John</w:t>
            </w:r>
          </w:p>
        </w:tc>
        <w:tc>
          <w:tcPr>
            <w:tcW w:w="0" w:type="auto"/>
          </w:tcPr>
          <w:p w:rsidR="00EE469A" w:rsidRPr="00BC4F39" w:rsidRDefault="00EE469A" w:rsidP="00EE469A">
            <w:pPr>
              <w:rPr>
                <w:sz w:val="16"/>
              </w:rPr>
            </w:pPr>
            <w:r w:rsidRPr="00BC4F39">
              <w:rPr>
                <w:sz w:val="16"/>
              </w:rPr>
              <w:t>“”</w:t>
            </w:r>
          </w:p>
        </w:tc>
        <w:tc>
          <w:tcPr>
            <w:tcW w:w="0" w:type="auto"/>
          </w:tcPr>
          <w:p w:rsidR="00EE469A" w:rsidRPr="00BC4F39" w:rsidRDefault="00EE469A" w:rsidP="00EE469A">
            <w:pPr>
              <w:rPr>
                <w:sz w:val="16"/>
              </w:rPr>
            </w:pPr>
            <w:r w:rsidRPr="00BC4F39">
              <w:rPr>
                <w:sz w:val="16"/>
              </w:rPr>
              <w:t>Miner</w:t>
            </w:r>
          </w:p>
        </w:tc>
        <w:tc>
          <w:tcPr>
            <w:tcW w:w="0" w:type="auto"/>
          </w:tcPr>
          <w:p w:rsidR="00EE469A" w:rsidRPr="00BC4F39" w:rsidRDefault="00EE469A" w:rsidP="00EE469A">
            <w:pPr>
              <w:rPr>
                <w:sz w:val="16"/>
              </w:rPr>
            </w:pPr>
            <w:r w:rsidRPr="00BC4F39">
              <w:rPr>
                <w:sz w:val="16"/>
              </w:rPr>
              <w:t>1</w:t>
            </w:r>
            <w:r>
              <w:rPr>
                <w:sz w:val="16"/>
              </w:rPr>
              <w:t>5</w:t>
            </w:r>
            <w:r w:rsidRPr="00BC4F39">
              <w:rPr>
                <w:sz w:val="16"/>
              </w:rPr>
              <w:t xml:space="preserve"> </w:t>
            </w:r>
            <w:proofErr w:type="spellStart"/>
            <w:r w:rsidRPr="00BC4F39">
              <w:rPr>
                <w:sz w:val="16"/>
              </w:rPr>
              <w:t>Addr</w:t>
            </w:r>
            <w:proofErr w:type="spellEnd"/>
            <w:r w:rsidRPr="00BC4F39">
              <w:rPr>
                <w:sz w:val="16"/>
              </w:rPr>
              <w:t xml:space="preserve"> Ave</w:t>
            </w:r>
          </w:p>
        </w:tc>
        <w:tc>
          <w:tcPr>
            <w:tcW w:w="0" w:type="auto"/>
          </w:tcPr>
          <w:p w:rsidR="00EE469A" w:rsidRPr="00BC4F39" w:rsidRDefault="00EE469A" w:rsidP="00EE469A">
            <w:pPr>
              <w:rPr>
                <w:sz w:val="16"/>
              </w:rPr>
            </w:pPr>
            <w:r w:rsidRPr="00BC4F39">
              <w:rPr>
                <w:sz w:val="16"/>
              </w:rPr>
              <w:t>ON</w:t>
            </w:r>
          </w:p>
        </w:tc>
        <w:tc>
          <w:tcPr>
            <w:tcW w:w="0" w:type="auto"/>
          </w:tcPr>
          <w:p w:rsidR="00EE469A" w:rsidRPr="00BC4F39" w:rsidRDefault="00EE469A" w:rsidP="00EE469A">
            <w:pPr>
              <w:rPr>
                <w:sz w:val="16"/>
              </w:rPr>
            </w:pPr>
            <w:r w:rsidRPr="00BC4F39">
              <w:rPr>
                <w:sz w:val="16"/>
              </w:rPr>
              <w:t>London</w:t>
            </w:r>
          </w:p>
        </w:tc>
        <w:tc>
          <w:tcPr>
            <w:tcW w:w="0" w:type="auto"/>
          </w:tcPr>
          <w:p w:rsidR="00EE469A" w:rsidRPr="00BC4F39" w:rsidRDefault="00EE469A" w:rsidP="00EE469A">
            <w:pPr>
              <w:rPr>
                <w:sz w:val="16"/>
              </w:rPr>
            </w:pPr>
            <w:r w:rsidRPr="00BC4F39">
              <w:rPr>
                <w:sz w:val="16"/>
              </w:rPr>
              <w:t>(</w:t>
            </w:r>
            <w:r>
              <w:rPr>
                <w:sz w:val="16"/>
              </w:rPr>
              <w:t>519</w:t>
            </w:r>
            <w:r w:rsidRPr="00BC4F39">
              <w:rPr>
                <w:sz w:val="16"/>
              </w:rPr>
              <w:t>)555-555</w:t>
            </w:r>
          </w:p>
        </w:tc>
        <w:tc>
          <w:tcPr>
            <w:tcW w:w="0" w:type="auto"/>
          </w:tcPr>
          <w:p w:rsidR="00EE469A" w:rsidRPr="00BC4F39" w:rsidRDefault="00EE469A" w:rsidP="00EE469A">
            <w:pPr>
              <w:rPr>
                <w:sz w:val="16"/>
              </w:rPr>
            </w:pPr>
            <w:r w:rsidRPr="00BC4F39">
              <w:rPr>
                <w:sz w:val="16"/>
              </w:rPr>
              <w:t>“”</w:t>
            </w:r>
          </w:p>
        </w:tc>
      </w:tr>
    </w:tbl>
    <w:p w:rsidR="00EE469A" w:rsidRDefault="00EE469A" w:rsidP="00EE469A">
      <w:pPr>
        <w:pStyle w:val="Heading2"/>
      </w:pPr>
      <w:bookmarkStart w:id="9" w:name="_Toc416070752"/>
      <w:r>
        <w:t>Routers report</w:t>
      </w:r>
      <w:bookmarkEnd w:id="9"/>
    </w:p>
    <w:p w:rsidR="00EE469A" w:rsidRDefault="00861798" w:rsidP="00EE469A">
      <w:pPr>
        <w:ind w:left="720"/>
      </w:pPr>
      <w:r>
        <w:t>Create multiple valid routers: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61798" w:rsidRPr="00FD6F26" w:rsidTr="007E086D">
        <w:tc>
          <w:tcPr>
            <w:tcW w:w="1870" w:type="dxa"/>
          </w:tcPr>
          <w:p w:rsidR="00861798" w:rsidRPr="00FD6F26" w:rsidRDefault="00861798" w:rsidP="007E086D">
            <w:pPr>
              <w:rPr>
                <w:b/>
              </w:rPr>
            </w:pPr>
            <w:r w:rsidRPr="00FD6F26">
              <w:rPr>
                <w:b/>
              </w:rPr>
              <w:t>Router ID</w:t>
            </w:r>
          </w:p>
        </w:tc>
        <w:tc>
          <w:tcPr>
            <w:tcW w:w="1870" w:type="dxa"/>
          </w:tcPr>
          <w:p w:rsidR="00861798" w:rsidRPr="00FD6F26" w:rsidRDefault="00861798" w:rsidP="007E086D">
            <w:pPr>
              <w:rPr>
                <w:b/>
              </w:rPr>
            </w:pPr>
            <w:r w:rsidRPr="00FD6F26">
              <w:rPr>
                <w:b/>
              </w:rPr>
              <w:t>Address</w:t>
            </w:r>
          </w:p>
        </w:tc>
        <w:tc>
          <w:tcPr>
            <w:tcW w:w="1870" w:type="dxa"/>
          </w:tcPr>
          <w:p w:rsidR="00861798" w:rsidRPr="00FD6F26" w:rsidRDefault="00861798" w:rsidP="007E086D">
            <w:pPr>
              <w:rPr>
                <w:b/>
              </w:rPr>
            </w:pPr>
            <w:r w:rsidRPr="00FD6F26">
              <w:rPr>
                <w:b/>
              </w:rPr>
              <w:t>Location</w:t>
            </w:r>
          </w:p>
        </w:tc>
        <w:tc>
          <w:tcPr>
            <w:tcW w:w="1870" w:type="dxa"/>
          </w:tcPr>
          <w:p w:rsidR="00861798" w:rsidRPr="00FD6F26" w:rsidRDefault="00861798" w:rsidP="007E086D">
            <w:pPr>
              <w:rPr>
                <w:b/>
              </w:rPr>
            </w:pPr>
            <w:r w:rsidRPr="00FD6F26">
              <w:rPr>
                <w:b/>
              </w:rPr>
              <w:t>Position X-Y</w:t>
            </w:r>
          </w:p>
        </w:tc>
        <w:tc>
          <w:tcPr>
            <w:tcW w:w="1870" w:type="dxa"/>
          </w:tcPr>
          <w:p w:rsidR="00861798" w:rsidRPr="00FD6F26" w:rsidRDefault="00861798" w:rsidP="007E086D">
            <w:pPr>
              <w:rPr>
                <w:b/>
              </w:rPr>
            </w:pPr>
            <w:r w:rsidRPr="00FD6F26">
              <w:rPr>
                <w:b/>
              </w:rPr>
              <w:t>Is Blocked?</w:t>
            </w:r>
          </w:p>
        </w:tc>
      </w:tr>
      <w:tr w:rsidR="00861798" w:rsidTr="007E086D">
        <w:tc>
          <w:tcPr>
            <w:tcW w:w="1870" w:type="dxa"/>
          </w:tcPr>
          <w:p w:rsidR="00861798" w:rsidRDefault="00861798" w:rsidP="00861798">
            <w:r>
              <w:t>R0001</w:t>
            </w:r>
          </w:p>
        </w:tc>
        <w:tc>
          <w:tcPr>
            <w:tcW w:w="1870" w:type="dxa"/>
          </w:tcPr>
          <w:p w:rsidR="00861798" w:rsidRDefault="00861798" w:rsidP="00861798">
            <w:r>
              <w:t>Address 1</w:t>
            </w:r>
          </w:p>
        </w:tc>
        <w:tc>
          <w:tcPr>
            <w:tcW w:w="1870" w:type="dxa"/>
          </w:tcPr>
          <w:p w:rsidR="00861798" w:rsidRDefault="00861798" w:rsidP="00861798">
            <w:r>
              <w:t>1</w:t>
            </w:r>
          </w:p>
        </w:tc>
        <w:tc>
          <w:tcPr>
            <w:tcW w:w="1870" w:type="dxa"/>
          </w:tcPr>
          <w:p w:rsidR="00861798" w:rsidRDefault="00861798" w:rsidP="00861798">
            <w:r>
              <w:t>20-100</w:t>
            </w:r>
          </w:p>
        </w:tc>
        <w:tc>
          <w:tcPr>
            <w:tcW w:w="1870" w:type="dxa"/>
          </w:tcPr>
          <w:p w:rsidR="00861798" w:rsidRDefault="00861798" w:rsidP="00861798">
            <w:r>
              <w:t>false</w:t>
            </w:r>
          </w:p>
        </w:tc>
      </w:tr>
      <w:tr w:rsidR="00861798" w:rsidTr="007E086D">
        <w:tc>
          <w:tcPr>
            <w:tcW w:w="1870" w:type="dxa"/>
          </w:tcPr>
          <w:p w:rsidR="00861798" w:rsidRDefault="00861798" w:rsidP="00861798">
            <w:r>
              <w:t>R0002</w:t>
            </w:r>
          </w:p>
        </w:tc>
        <w:tc>
          <w:tcPr>
            <w:tcW w:w="1870" w:type="dxa"/>
          </w:tcPr>
          <w:p w:rsidR="00861798" w:rsidRDefault="00861798" w:rsidP="00861798">
            <w:r>
              <w:t>Address 2</w:t>
            </w:r>
          </w:p>
        </w:tc>
        <w:tc>
          <w:tcPr>
            <w:tcW w:w="1870" w:type="dxa"/>
          </w:tcPr>
          <w:p w:rsidR="00861798" w:rsidRDefault="00861798" w:rsidP="00861798">
            <w:r>
              <w:t>2</w:t>
            </w:r>
          </w:p>
        </w:tc>
        <w:tc>
          <w:tcPr>
            <w:tcW w:w="1870" w:type="dxa"/>
          </w:tcPr>
          <w:p w:rsidR="00861798" w:rsidRDefault="00861798" w:rsidP="00861798">
            <w:r>
              <w:t>40-200</w:t>
            </w:r>
          </w:p>
        </w:tc>
        <w:tc>
          <w:tcPr>
            <w:tcW w:w="1870" w:type="dxa"/>
          </w:tcPr>
          <w:p w:rsidR="00861798" w:rsidRDefault="00861798" w:rsidP="00861798">
            <w:r>
              <w:t>false</w:t>
            </w:r>
          </w:p>
        </w:tc>
      </w:tr>
    </w:tbl>
    <w:p w:rsidR="00EE469A" w:rsidRDefault="00EE469A" w:rsidP="00EE469A">
      <w:pPr>
        <w:pStyle w:val="Heading2"/>
      </w:pPr>
      <w:bookmarkStart w:id="10" w:name="_Toc416070753"/>
      <w:r>
        <w:t>Tag report</w:t>
      </w:r>
      <w:bookmarkEnd w:id="10"/>
    </w:p>
    <w:p w:rsidR="007C2D93" w:rsidRDefault="007C2D93" w:rsidP="007C2D93">
      <w:pPr>
        <w:ind w:left="720"/>
      </w:pPr>
      <w:r>
        <w:t>Create multiple valid members and the tags “E0001” and “E0002”: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1"/>
        <w:gridCol w:w="863"/>
        <w:gridCol w:w="696"/>
        <w:gridCol w:w="634"/>
        <w:gridCol w:w="563"/>
        <w:gridCol w:w="705"/>
        <w:gridCol w:w="608"/>
        <w:gridCol w:w="1010"/>
        <w:gridCol w:w="821"/>
        <w:gridCol w:w="714"/>
        <w:gridCol w:w="1059"/>
        <w:gridCol w:w="696"/>
      </w:tblGrid>
      <w:tr w:rsidR="00473935" w:rsidRPr="00BC4F39" w:rsidTr="007E086D">
        <w:tc>
          <w:tcPr>
            <w:tcW w:w="0" w:type="auto"/>
          </w:tcPr>
          <w:p w:rsidR="00473935" w:rsidRPr="00BC4F39" w:rsidRDefault="00473935" w:rsidP="007E086D">
            <w:pPr>
              <w:jc w:val="center"/>
              <w:rPr>
                <w:b/>
                <w:sz w:val="16"/>
              </w:rPr>
            </w:pPr>
            <w:proofErr w:type="spellStart"/>
            <w:r w:rsidRPr="00BC4F39">
              <w:rPr>
                <w:b/>
                <w:sz w:val="16"/>
              </w:rPr>
              <w:t>MemberID</w:t>
            </w:r>
            <w:proofErr w:type="spellEnd"/>
          </w:p>
        </w:tc>
        <w:tc>
          <w:tcPr>
            <w:tcW w:w="0" w:type="auto"/>
          </w:tcPr>
          <w:p w:rsidR="00473935" w:rsidRPr="00BC4F39" w:rsidRDefault="00473935" w:rsidP="007E086D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>Is Vehicle</w:t>
            </w:r>
          </w:p>
        </w:tc>
        <w:tc>
          <w:tcPr>
            <w:tcW w:w="0" w:type="auto"/>
          </w:tcPr>
          <w:p w:rsidR="00473935" w:rsidRPr="00BC4F39" w:rsidRDefault="00473935" w:rsidP="007E086D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>Pin No</w:t>
            </w:r>
          </w:p>
        </w:tc>
        <w:tc>
          <w:tcPr>
            <w:tcW w:w="0" w:type="auto"/>
          </w:tcPr>
          <w:p w:rsidR="00473935" w:rsidRPr="00BC4F39" w:rsidRDefault="00473935" w:rsidP="007E086D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>Tag</w:t>
            </w:r>
          </w:p>
        </w:tc>
        <w:tc>
          <w:tcPr>
            <w:tcW w:w="0" w:type="auto"/>
          </w:tcPr>
          <w:p w:rsidR="00473935" w:rsidRPr="00BC4F39" w:rsidRDefault="00473935" w:rsidP="007E086D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>First</w:t>
            </w:r>
          </w:p>
        </w:tc>
        <w:tc>
          <w:tcPr>
            <w:tcW w:w="0" w:type="auto"/>
          </w:tcPr>
          <w:p w:rsidR="00473935" w:rsidRPr="00BC4F39" w:rsidRDefault="00473935" w:rsidP="007E086D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>Middle</w:t>
            </w:r>
          </w:p>
        </w:tc>
        <w:tc>
          <w:tcPr>
            <w:tcW w:w="0" w:type="auto"/>
          </w:tcPr>
          <w:p w:rsidR="00473935" w:rsidRPr="00BC4F39" w:rsidRDefault="00473935" w:rsidP="007E086D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>Last</w:t>
            </w:r>
          </w:p>
        </w:tc>
        <w:tc>
          <w:tcPr>
            <w:tcW w:w="0" w:type="auto"/>
          </w:tcPr>
          <w:p w:rsidR="00473935" w:rsidRPr="00BC4F39" w:rsidRDefault="00473935" w:rsidP="007E086D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>Address</w:t>
            </w:r>
          </w:p>
        </w:tc>
        <w:tc>
          <w:tcPr>
            <w:tcW w:w="0" w:type="auto"/>
          </w:tcPr>
          <w:p w:rsidR="00473935" w:rsidRPr="00BC4F39" w:rsidRDefault="00473935" w:rsidP="007E086D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>Province</w:t>
            </w:r>
          </w:p>
        </w:tc>
        <w:tc>
          <w:tcPr>
            <w:tcW w:w="0" w:type="auto"/>
          </w:tcPr>
          <w:p w:rsidR="00473935" w:rsidRPr="00BC4F39" w:rsidRDefault="00473935" w:rsidP="007E086D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>City</w:t>
            </w:r>
          </w:p>
        </w:tc>
        <w:tc>
          <w:tcPr>
            <w:tcW w:w="0" w:type="auto"/>
          </w:tcPr>
          <w:p w:rsidR="00473935" w:rsidRPr="00BC4F39" w:rsidRDefault="00473935" w:rsidP="007E086D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 xml:space="preserve">Phone </w:t>
            </w:r>
          </w:p>
        </w:tc>
        <w:tc>
          <w:tcPr>
            <w:tcW w:w="0" w:type="auto"/>
          </w:tcPr>
          <w:p w:rsidR="00473935" w:rsidRPr="00BC4F39" w:rsidRDefault="00473935" w:rsidP="007E086D">
            <w:pPr>
              <w:jc w:val="center"/>
              <w:rPr>
                <w:b/>
                <w:sz w:val="16"/>
              </w:rPr>
            </w:pPr>
            <w:r w:rsidRPr="00BC4F39">
              <w:rPr>
                <w:b/>
                <w:sz w:val="16"/>
              </w:rPr>
              <w:t>Mobile</w:t>
            </w:r>
          </w:p>
        </w:tc>
      </w:tr>
      <w:tr w:rsidR="00473935" w:rsidRPr="00BC4F39" w:rsidTr="007E086D">
        <w:tc>
          <w:tcPr>
            <w:tcW w:w="0" w:type="auto"/>
          </w:tcPr>
          <w:p w:rsidR="00473935" w:rsidRPr="00BC4F39" w:rsidRDefault="00473935" w:rsidP="007E086D">
            <w:pPr>
              <w:rPr>
                <w:sz w:val="16"/>
              </w:rPr>
            </w:pPr>
            <w:r w:rsidRPr="00BC4F39">
              <w:rPr>
                <w:sz w:val="16"/>
              </w:rPr>
              <w:t>M0001</w:t>
            </w:r>
          </w:p>
        </w:tc>
        <w:tc>
          <w:tcPr>
            <w:tcW w:w="0" w:type="auto"/>
          </w:tcPr>
          <w:p w:rsidR="00473935" w:rsidRPr="00BC4F39" w:rsidRDefault="00473935" w:rsidP="007E086D">
            <w:pPr>
              <w:rPr>
                <w:sz w:val="16"/>
              </w:rPr>
            </w:pPr>
            <w:r w:rsidRPr="00BC4F39">
              <w:rPr>
                <w:sz w:val="16"/>
              </w:rPr>
              <w:t>False</w:t>
            </w:r>
          </w:p>
        </w:tc>
        <w:tc>
          <w:tcPr>
            <w:tcW w:w="0" w:type="auto"/>
          </w:tcPr>
          <w:p w:rsidR="00473935" w:rsidRPr="00BC4F39" w:rsidRDefault="00473935" w:rsidP="007E086D">
            <w:pPr>
              <w:rPr>
                <w:sz w:val="16"/>
              </w:rPr>
            </w:pPr>
            <w:r w:rsidRPr="00BC4F39">
              <w:rPr>
                <w:sz w:val="16"/>
              </w:rPr>
              <w:t>111111</w:t>
            </w:r>
          </w:p>
        </w:tc>
        <w:tc>
          <w:tcPr>
            <w:tcW w:w="0" w:type="auto"/>
          </w:tcPr>
          <w:p w:rsidR="00473935" w:rsidRPr="00BC4F39" w:rsidRDefault="00473935" w:rsidP="007E086D">
            <w:pPr>
              <w:rPr>
                <w:sz w:val="16"/>
              </w:rPr>
            </w:pPr>
            <w:r w:rsidRPr="00BC4F39">
              <w:rPr>
                <w:sz w:val="16"/>
              </w:rPr>
              <w:t>E0001</w:t>
            </w:r>
          </w:p>
        </w:tc>
        <w:tc>
          <w:tcPr>
            <w:tcW w:w="0" w:type="auto"/>
          </w:tcPr>
          <w:p w:rsidR="00473935" w:rsidRPr="00BC4F39" w:rsidRDefault="00473935" w:rsidP="007E086D">
            <w:pPr>
              <w:rPr>
                <w:sz w:val="16"/>
              </w:rPr>
            </w:pPr>
            <w:r w:rsidRPr="00BC4F39">
              <w:rPr>
                <w:sz w:val="16"/>
              </w:rPr>
              <w:t>Mark</w:t>
            </w:r>
          </w:p>
        </w:tc>
        <w:tc>
          <w:tcPr>
            <w:tcW w:w="0" w:type="auto"/>
          </w:tcPr>
          <w:p w:rsidR="00473935" w:rsidRPr="00BC4F39" w:rsidRDefault="00473935" w:rsidP="007E086D">
            <w:pPr>
              <w:rPr>
                <w:sz w:val="16"/>
              </w:rPr>
            </w:pPr>
            <w:r w:rsidRPr="00BC4F39">
              <w:rPr>
                <w:sz w:val="16"/>
              </w:rPr>
              <w:t>“”</w:t>
            </w:r>
          </w:p>
        </w:tc>
        <w:tc>
          <w:tcPr>
            <w:tcW w:w="0" w:type="auto"/>
          </w:tcPr>
          <w:p w:rsidR="00473935" w:rsidRPr="00BC4F39" w:rsidRDefault="00473935" w:rsidP="007E086D">
            <w:pPr>
              <w:rPr>
                <w:sz w:val="16"/>
              </w:rPr>
            </w:pPr>
            <w:r w:rsidRPr="00BC4F39">
              <w:rPr>
                <w:sz w:val="16"/>
              </w:rPr>
              <w:t>Miner</w:t>
            </w:r>
          </w:p>
        </w:tc>
        <w:tc>
          <w:tcPr>
            <w:tcW w:w="0" w:type="auto"/>
          </w:tcPr>
          <w:p w:rsidR="00473935" w:rsidRPr="00BC4F39" w:rsidRDefault="00473935" w:rsidP="007E086D">
            <w:pPr>
              <w:rPr>
                <w:sz w:val="16"/>
              </w:rPr>
            </w:pPr>
            <w:r w:rsidRPr="00BC4F39">
              <w:rPr>
                <w:sz w:val="16"/>
              </w:rPr>
              <w:t xml:space="preserve">12 </w:t>
            </w:r>
            <w:proofErr w:type="spellStart"/>
            <w:r w:rsidRPr="00BC4F39">
              <w:rPr>
                <w:sz w:val="16"/>
              </w:rPr>
              <w:t>Addr</w:t>
            </w:r>
            <w:proofErr w:type="spellEnd"/>
            <w:r w:rsidRPr="00BC4F39">
              <w:rPr>
                <w:sz w:val="16"/>
              </w:rPr>
              <w:t xml:space="preserve"> Ave</w:t>
            </w:r>
          </w:p>
        </w:tc>
        <w:tc>
          <w:tcPr>
            <w:tcW w:w="0" w:type="auto"/>
          </w:tcPr>
          <w:p w:rsidR="00473935" w:rsidRPr="00BC4F39" w:rsidRDefault="00473935" w:rsidP="007E086D">
            <w:pPr>
              <w:rPr>
                <w:sz w:val="16"/>
              </w:rPr>
            </w:pPr>
            <w:r w:rsidRPr="00BC4F39">
              <w:rPr>
                <w:sz w:val="16"/>
              </w:rPr>
              <w:t>ON</w:t>
            </w:r>
          </w:p>
        </w:tc>
        <w:tc>
          <w:tcPr>
            <w:tcW w:w="0" w:type="auto"/>
          </w:tcPr>
          <w:p w:rsidR="00473935" w:rsidRPr="00BC4F39" w:rsidRDefault="00473935" w:rsidP="007E086D">
            <w:pPr>
              <w:rPr>
                <w:sz w:val="16"/>
              </w:rPr>
            </w:pPr>
            <w:r w:rsidRPr="00BC4F39">
              <w:rPr>
                <w:sz w:val="16"/>
              </w:rPr>
              <w:t>London</w:t>
            </w:r>
          </w:p>
        </w:tc>
        <w:tc>
          <w:tcPr>
            <w:tcW w:w="0" w:type="auto"/>
          </w:tcPr>
          <w:p w:rsidR="00473935" w:rsidRPr="00BC4F39" w:rsidRDefault="00473935" w:rsidP="007E086D">
            <w:pPr>
              <w:rPr>
                <w:sz w:val="16"/>
              </w:rPr>
            </w:pPr>
            <w:r w:rsidRPr="00BC4F39">
              <w:rPr>
                <w:sz w:val="16"/>
              </w:rPr>
              <w:t>(</w:t>
            </w:r>
            <w:r>
              <w:rPr>
                <w:sz w:val="16"/>
              </w:rPr>
              <w:t>226</w:t>
            </w:r>
            <w:r w:rsidRPr="00BC4F39">
              <w:rPr>
                <w:sz w:val="16"/>
              </w:rPr>
              <w:t>)555-555</w:t>
            </w:r>
          </w:p>
        </w:tc>
        <w:tc>
          <w:tcPr>
            <w:tcW w:w="0" w:type="auto"/>
          </w:tcPr>
          <w:p w:rsidR="00473935" w:rsidRPr="00BC4F39" w:rsidRDefault="00473935" w:rsidP="007E086D">
            <w:pPr>
              <w:rPr>
                <w:sz w:val="16"/>
              </w:rPr>
            </w:pPr>
            <w:r w:rsidRPr="00BC4F39">
              <w:rPr>
                <w:sz w:val="16"/>
              </w:rPr>
              <w:t>“”</w:t>
            </w:r>
          </w:p>
        </w:tc>
      </w:tr>
      <w:tr w:rsidR="00473935" w:rsidRPr="00BC4F39" w:rsidTr="007E086D">
        <w:tc>
          <w:tcPr>
            <w:tcW w:w="0" w:type="auto"/>
          </w:tcPr>
          <w:p w:rsidR="00473935" w:rsidRPr="00BC4F39" w:rsidRDefault="00473935" w:rsidP="007E086D">
            <w:pPr>
              <w:rPr>
                <w:sz w:val="16"/>
              </w:rPr>
            </w:pPr>
            <w:r>
              <w:rPr>
                <w:sz w:val="16"/>
              </w:rPr>
              <w:t>M0002</w:t>
            </w:r>
          </w:p>
        </w:tc>
        <w:tc>
          <w:tcPr>
            <w:tcW w:w="0" w:type="auto"/>
          </w:tcPr>
          <w:p w:rsidR="00473935" w:rsidRPr="00BC4F39" w:rsidRDefault="00473935" w:rsidP="007E086D">
            <w:pPr>
              <w:rPr>
                <w:sz w:val="16"/>
              </w:rPr>
            </w:pPr>
            <w:r w:rsidRPr="00BC4F39">
              <w:rPr>
                <w:sz w:val="16"/>
              </w:rPr>
              <w:t>False</w:t>
            </w:r>
          </w:p>
        </w:tc>
        <w:tc>
          <w:tcPr>
            <w:tcW w:w="0" w:type="auto"/>
          </w:tcPr>
          <w:p w:rsidR="00473935" w:rsidRPr="00BC4F39" w:rsidRDefault="00473935" w:rsidP="007E086D">
            <w:pPr>
              <w:rPr>
                <w:sz w:val="16"/>
              </w:rPr>
            </w:pPr>
            <w:r>
              <w:rPr>
                <w:sz w:val="16"/>
              </w:rPr>
              <w:t>222222</w:t>
            </w:r>
          </w:p>
        </w:tc>
        <w:tc>
          <w:tcPr>
            <w:tcW w:w="0" w:type="auto"/>
          </w:tcPr>
          <w:p w:rsidR="00473935" w:rsidRPr="00BC4F39" w:rsidRDefault="00473935" w:rsidP="007E086D">
            <w:pPr>
              <w:rPr>
                <w:sz w:val="16"/>
              </w:rPr>
            </w:pPr>
            <w:r w:rsidRPr="00BC4F39">
              <w:rPr>
                <w:sz w:val="16"/>
              </w:rPr>
              <w:t>E000</w:t>
            </w:r>
            <w:r>
              <w:rPr>
                <w:sz w:val="16"/>
              </w:rPr>
              <w:t>2</w:t>
            </w:r>
          </w:p>
        </w:tc>
        <w:tc>
          <w:tcPr>
            <w:tcW w:w="0" w:type="auto"/>
          </w:tcPr>
          <w:p w:rsidR="00473935" w:rsidRPr="00BC4F39" w:rsidRDefault="00473935" w:rsidP="007E086D">
            <w:pPr>
              <w:rPr>
                <w:sz w:val="16"/>
              </w:rPr>
            </w:pPr>
            <w:r>
              <w:rPr>
                <w:sz w:val="16"/>
              </w:rPr>
              <w:t>John</w:t>
            </w:r>
          </w:p>
        </w:tc>
        <w:tc>
          <w:tcPr>
            <w:tcW w:w="0" w:type="auto"/>
          </w:tcPr>
          <w:p w:rsidR="00473935" w:rsidRPr="00BC4F39" w:rsidRDefault="00473935" w:rsidP="007E086D">
            <w:pPr>
              <w:rPr>
                <w:sz w:val="16"/>
              </w:rPr>
            </w:pPr>
            <w:r w:rsidRPr="00BC4F39">
              <w:rPr>
                <w:sz w:val="16"/>
              </w:rPr>
              <w:t>“”</w:t>
            </w:r>
          </w:p>
        </w:tc>
        <w:tc>
          <w:tcPr>
            <w:tcW w:w="0" w:type="auto"/>
          </w:tcPr>
          <w:p w:rsidR="00473935" w:rsidRPr="00BC4F39" w:rsidRDefault="00473935" w:rsidP="007E086D">
            <w:pPr>
              <w:rPr>
                <w:sz w:val="16"/>
              </w:rPr>
            </w:pPr>
            <w:r w:rsidRPr="00BC4F39">
              <w:rPr>
                <w:sz w:val="16"/>
              </w:rPr>
              <w:t>Miner</w:t>
            </w:r>
          </w:p>
        </w:tc>
        <w:tc>
          <w:tcPr>
            <w:tcW w:w="0" w:type="auto"/>
          </w:tcPr>
          <w:p w:rsidR="00473935" w:rsidRPr="00BC4F39" w:rsidRDefault="00473935" w:rsidP="007E086D">
            <w:pPr>
              <w:rPr>
                <w:sz w:val="16"/>
              </w:rPr>
            </w:pPr>
            <w:r w:rsidRPr="00BC4F39">
              <w:rPr>
                <w:sz w:val="16"/>
              </w:rPr>
              <w:t>1</w:t>
            </w:r>
            <w:r>
              <w:rPr>
                <w:sz w:val="16"/>
              </w:rPr>
              <w:t>5</w:t>
            </w:r>
            <w:r w:rsidRPr="00BC4F39">
              <w:rPr>
                <w:sz w:val="16"/>
              </w:rPr>
              <w:t xml:space="preserve"> </w:t>
            </w:r>
            <w:proofErr w:type="spellStart"/>
            <w:r w:rsidRPr="00BC4F39">
              <w:rPr>
                <w:sz w:val="16"/>
              </w:rPr>
              <w:t>Addr</w:t>
            </w:r>
            <w:proofErr w:type="spellEnd"/>
            <w:r w:rsidRPr="00BC4F39">
              <w:rPr>
                <w:sz w:val="16"/>
              </w:rPr>
              <w:t xml:space="preserve"> Ave</w:t>
            </w:r>
          </w:p>
        </w:tc>
        <w:tc>
          <w:tcPr>
            <w:tcW w:w="0" w:type="auto"/>
          </w:tcPr>
          <w:p w:rsidR="00473935" w:rsidRPr="00BC4F39" w:rsidRDefault="00473935" w:rsidP="007E086D">
            <w:pPr>
              <w:rPr>
                <w:sz w:val="16"/>
              </w:rPr>
            </w:pPr>
            <w:r w:rsidRPr="00BC4F39">
              <w:rPr>
                <w:sz w:val="16"/>
              </w:rPr>
              <w:t>ON</w:t>
            </w:r>
          </w:p>
        </w:tc>
        <w:tc>
          <w:tcPr>
            <w:tcW w:w="0" w:type="auto"/>
          </w:tcPr>
          <w:p w:rsidR="00473935" w:rsidRPr="00BC4F39" w:rsidRDefault="00473935" w:rsidP="007E086D">
            <w:pPr>
              <w:rPr>
                <w:sz w:val="16"/>
              </w:rPr>
            </w:pPr>
            <w:r w:rsidRPr="00BC4F39">
              <w:rPr>
                <w:sz w:val="16"/>
              </w:rPr>
              <w:t>London</w:t>
            </w:r>
          </w:p>
        </w:tc>
        <w:tc>
          <w:tcPr>
            <w:tcW w:w="0" w:type="auto"/>
          </w:tcPr>
          <w:p w:rsidR="00473935" w:rsidRPr="00BC4F39" w:rsidRDefault="00473935" w:rsidP="007E086D">
            <w:pPr>
              <w:rPr>
                <w:sz w:val="16"/>
              </w:rPr>
            </w:pPr>
            <w:r w:rsidRPr="00BC4F39">
              <w:rPr>
                <w:sz w:val="16"/>
              </w:rPr>
              <w:t>(</w:t>
            </w:r>
            <w:r>
              <w:rPr>
                <w:sz w:val="16"/>
              </w:rPr>
              <w:t>519</w:t>
            </w:r>
            <w:r w:rsidRPr="00BC4F39">
              <w:rPr>
                <w:sz w:val="16"/>
              </w:rPr>
              <w:t>)555-555</w:t>
            </w:r>
          </w:p>
        </w:tc>
        <w:tc>
          <w:tcPr>
            <w:tcW w:w="0" w:type="auto"/>
          </w:tcPr>
          <w:p w:rsidR="00473935" w:rsidRPr="00BC4F39" w:rsidRDefault="00473935" w:rsidP="007E086D">
            <w:pPr>
              <w:rPr>
                <w:sz w:val="16"/>
              </w:rPr>
            </w:pPr>
            <w:r w:rsidRPr="00BC4F39">
              <w:rPr>
                <w:sz w:val="16"/>
              </w:rPr>
              <w:t>“”</w:t>
            </w:r>
          </w:p>
        </w:tc>
      </w:tr>
    </w:tbl>
    <w:p w:rsidR="00EE469A" w:rsidRDefault="00EE469A" w:rsidP="00EE469A">
      <w:pPr>
        <w:pStyle w:val="Heading2"/>
      </w:pPr>
      <w:bookmarkStart w:id="11" w:name="_Toc416070754"/>
      <w:r>
        <w:t>Miner position report</w:t>
      </w:r>
      <w:bookmarkEnd w:id="11"/>
    </w:p>
    <w:p w:rsidR="00EE469A" w:rsidRDefault="004824B4" w:rsidP="00EE469A">
      <w:pPr>
        <w:ind w:left="720"/>
      </w:pPr>
      <w:r>
        <w:t>With a member “M0001” and two routers, “R0001” and “R0002”:</w:t>
      </w:r>
    </w:p>
    <w:p w:rsidR="004824B4" w:rsidRPr="00510C64" w:rsidRDefault="00996EBD" w:rsidP="00EE469A">
      <w:pPr>
        <w:ind w:left="720"/>
      </w:pPr>
      <w:r>
        <w:t>Have the miner’s end device connect to R0001, then R0002.</w:t>
      </w:r>
    </w:p>
    <w:p w:rsidR="00633F41" w:rsidRDefault="00114D50" w:rsidP="00114D50">
      <w:pPr>
        <w:pStyle w:val="Heading1"/>
      </w:pPr>
      <w:bookmarkStart w:id="12" w:name="_Toc416070755"/>
      <w:r w:rsidRPr="00114D50">
        <w:t>Output specifications</w:t>
      </w:r>
      <w:bookmarkEnd w:id="12"/>
    </w:p>
    <w:p w:rsidR="00EE469A" w:rsidRDefault="00EE469A" w:rsidP="00EE469A">
      <w:pPr>
        <w:pStyle w:val="Heading2"/>
      </w:pPr>
      <w:bookmarkStart w:id="13" w:name="_Toc416070756"/>
      <w:r>
        <w:t>Members report</w:t>
      </w:r>
      <w:bookmarkEnd w:id="13"/>
    </w:p>
    <w:p w:rsidR="00EE469A" w:rsidRDefault="00FF5D0C" w:rsidP="00EE469A">
      <w:pPr>
        <w:ind w:left="720"/>
      </w:pPr>
      <w:r>
        <w:t>The details of M0001 and M0002 should appear on the report in a table</w:t>
      </w:r>
      <w:r w:rsidR="00EE469A">
        <w:t>.</w:t>
      </w:r>
    </w:p>
    <w:p w:rsidR="00EE469A" w:rsidRDefault="00EE469A" w:rsidP="00EE469A">
      <w:pPr>
        <w:pStyle w:val="Heading2"/>
      </w:pPr>
      <w:bookmarkStart w:id="14" w:name="_Toc416070757"/>
      <w:r>
        <w:t>Routers report</w:t>
      </w:r>
      <w:bookmarkEnd w:id="14"/>
    </w:p>
    <w:p w:rsidR="00EE469A" w:rsidRDefault="00B55BF5" w:rsidP="00EE469A">
      <w:pPr>
        <w:ind w:left="720"/>
      </w:pPr>
      <w:r>
        <w:t>The details of R0001 and R0002 should appear on the report in a table.</w:t>
      </w:r>
    </w:p>
    <w:p w:rsidR="00EE469A" w:rsidRDefault="00EE469A" w:rsidP="00EE469A">
      <w:pPr>
        <w:pStyle w:val="Heading2"/>
      </w:pPr>
      <w:bookmarkStart w:id="15" w:name="_Toc416070758"/>
      <w:r>
        <w:lastRenderedPageBreak/>
        <w:t>Tag report</w:t>
      </w:r>
      <w:bookmarkEnd w:id="15"/>
    </w:p>
    <w:p w:rsidR="00EE469A" w:rsidRDefault="0092231E" w:rsidP="00EE469A">
      <w:pPr>
        <w:ind w:left="720"/>
      </w:pPr>
      <w:r>
        <w:t>The details of all miners assigned to tags should appear on the report in a table.</w:t>
      </w:r>
    </w:p>
    <w:p w:rsidR="00EE469A" w:rsidRDefault="00EE469A" w:rsidP="00EE469A">
      <w:pPr>
        <w:pStyle w:val="Heading2"/>
      </w:pPr>
      <w:bookmarkStart w:id="16" w:name="_Toc416070759"/>
      <w:r>
        <w:t>Miner position report</w:t>
      </w:r>
      <w:bookmarkEnd w:id="16"/>
    </w:p>
    <w:p w:rsidR="00EE469A" w:rsidRPr="00510C64" w:rsidRDefault="00AA495C" w:rsidP="00EE469A">
      <w:pPr>
        <w:ind w:left="720"/>
      </w:pPr>
      <w:r>
        <w:t xml:space="preserve">The details of a selected miner alongside </w:t>
      </w:r>
      <w:r w:rsidR="003D54BC">
        <w:t>the time ordered router path should appear on the report in a table.</w:t>
      </w:r>
    </w:p>
    <w:p w:rsidR="00740711" w:rsidRPr="00740711" w:rsidRDefault="00114D50" w:rsidP="001F1584">
      <w:pPr>
        <w:pStyle w:val="Heading1"/>
      </w:pPr>
      <w:bookmarkStart w:id="17" w:name="_Toc416070760"/>
      <w:r w:rsidRPr="00114D50">
        <w:t>Environmental needs</w:t>
      </w:r>
      <w:bookmarkEnd w:id="17"/>
      <w:r w:rsidR="00633F41">
        <w:t xml:space="preserve"> </w:t>
      </w:r>
    </w:p>
    <w:p w:rsidR="006F3F47" w:rsidRDefault="006F3F47" w:rsidP="006F3F47">
      <w:pPr>
        <w:pStyle w:val="Heading2"/>
      </w:pPr>
      <w:bookmarkStart w:id="18" w:name="_Toc416070761"/>
      <w:r>
        <w:t xml:space="preserve">Computer running Windows with the </w:t>
      </w:r>
      <w:r w:rsidR="000F7BB3">
        <w:t>Tracking and Monitoring Software (TMS)</w:t>
      </w:r>
      <w:r>
        <w:t xml:space="preserve"> installed</w:t>
      </w:r>
      <w:bookmarkEnd w:id="18"/>
    </w:p>
    <w:p w:rsidR="001F1584" w:rsidRDefault="00F45C80" w:rsidP="001F1584">
      <w:pPr>
        <w:ind w:left="720"/>
      </w:pPr>
      <w:r>
        <w:t xml:space="preserve">An </w:t>
      </w:r>
      <w:r w:rsidR="001F1584">
        <w:t xml:space="preserve">install of the TMS is required with </w:t>
      </w:r>
      <w:r>
        <w:t>some miners and routers loaded into the system</w:t>
      </w:r>
      <w:r w:rsidR="001F1584">
        <w:t>.</w:t>
      </w:r>
    </w:p>
    <w:p w:rsidR="00740711" w:rsidRDefault="00114D50" w:rsidP="000F7BB3">
      <w:pPr>
        <w:pStyle w:val="Heading1"/>
      </w:pPr>
      <w:bookmarkStart w:id="19" w:name="_Toc416070762"/>
      <w:r w:rsidRPr="00114D50">
        <w:t>Special procedural requirements</w:t>
      </w:r>
      <w:bookmarkEnd w:id="19"/>
      <w:r w:rsidR="00633F41">
        <w:t xml:space="preserve"> </w:t>
      </w:r>
    </w:p>
    <w:p w:rsidR="00633F41" w:rsidRDefault="00114D50" w:rsidP="00114D50">
      <w:pPr>
        <w:pStyle w:val="Heading1"/>
      </w:pPr>
      <w:bookmarkStart w:id="20" w:name="_Toc416070763"/>
      <w:proofErr w:type="spellStart"/>
      <w:r w:rsidRPr="00114D50">
        <w:t>Intercase</w:t>
      </w:r>
      <w:proofErr w:type="spellEnd"/>
      <w:r w:rsidRPr="00114D50">
        <w:t xml:space="preserve"> dependencies</w:t>
      </w:r>
      <w:bookmarkEnd w:id="20"/>
      <w:r w:rsidR="00633F41">
        <w:t xml:space="preserve"> </w:t>
      </w:r>
    </w:p>
    <w:p w:rsidR="00655335" w:rsidRDefault="00597A9E" w:rsidP="00231ADF">
      <w:pPr>
        <w:pStyle w:val="Heading2"/>
      </w:pPr>
      <w:bookmarkStart w:id="21" w:name="_Toc416070764"/>
      <w:r>
        <w:t>Master module test cases must succeed before data can be tracked</w:t>
      </w:r>
      <w:bookmarkEnd w:id="21"/>
      <w:r>
        <w:t xml:space="preserve"> </w:t>
      </w:r>
    </w:p>
    <w:p w:rsidR="00231ADF" w:rsidRPr="00231ADF" w:rsidRDefault="00A351B5" w:rsidP="00231ADF">
      <w:pPr>
        <w:ind w:left="720"/>
      </w:pPr>
      <w:r>
        <w:t>There must be</w:t>
      </w:r>
      <w:r w:rsidR="00231ADF">
        <w:t xml:space="preserve"> valid </w:t>
      </w:r>
      <w:r>
        <w:t>members, tags, and routers</w:t>
      </w:r>
      <w:r w:rsidR="00231ADF">
        <w:t xml:space="preserve"> in the system for </w:t>
      </w:r>
      <w:r>
        <w:t xml:space="preserve">the </w:t>
      </w:r>
      <w:r w:rsidR="00F909B7">
        <w:t>messages to be constructed</w:t>
      </w:r>
      <w:r>
        <w:t>.</w:t>
      </w:r>
    </w:p>
    <w:sectPr w:rsidR="00231ADF" w:rsidRPr="00231ADF" w:rsidSect="00E35F28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6B3" w:rsidRDefault="009716B3">
      <w:pPr>
        <w:spacing w:line="240" w:lineRule="auto"/>
      </w:pPr>
      <w:r>
        <w:separator/>
      </w:r>
    </w:p>
  </w:endnote>
  <w:endnote w:type="continuationSeparator" w:id="0">
    <w:p w:rsidR="009716B3" w:rsidRDefault="009716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5533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5335" w:rsidRDefault="00655335">
          <w:pPr>
            <w:ind w:right="360"/>
          </w:pPr>
          <w:r>
            <w:rPr>
              <w:i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5335" w:rsidRDefault="0041207A" w:rsidP="00E35F28">
          <w:pPr>
            <w:jc w:val="center"/>
          </w:pPr>
          <w:r>
            <w:sym w:font="Symbol" w:char="F0D3"/>
          </w:r>
          <w:r w:rsidR="00E35F28">
            <w:rPr>
              <w:i/>
              <w:iCs/>
            </w:rPr>
            <w:t xml:space="preserve">Philip </w:t>
          </w:r>
          <w:proofErr w:type="spellStart"/>
          <w:r w:rsidR="00E35F28">
            <w:rPr>
              <w:i/>
              <w:iCs/>
            </w:rPr>
            <w:t>Kurowski</w:t>
          </w:r>
          <w:proofErr w:type="spellEnd"/>
          <w:r w:rsidR="00E35F28">
            <w:t>, 2015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5335" w:rsidRDefault="00655335">
          <w:pPr>
            <w:jc w:val="right"/>
          </w:pPr>
          <w:r>
            <w:t xml:space="preserve">Page </w:t>
          </w:r>
          <w:r w:rsidR="00DA074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DA0743">
            <w:rPr>
              <w:rStyle w:val="PageNumber"/>
            </w:rPr>
            <w:fldChar w:fldCharType="separate"/>
          </w:r>
          <w:r w:rsidR="00E50C28">
            <w:rPr>
              <w:rStyle w:val="PageNumber"/>
              <w:noProof/>
            </w:rPr>
            <w:t>4</w:t>
          </w:r>
          <w:r w:rsidR="00DA0743">
            <w:rPr>
              <w:rStyle w:val="PageNumber"/>
            </w:rPr>
            <w:fldChar w:fldCharType="end"/>
          </w:r>
        </w:p>
      </w:tc>
    </w:tr>
  </w:tbl>
  <w:p w:rsidR="00655335" w:rsidRDefault="006553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6B3" w:rsidRDefault="009716B3">
      <w:pPr>
        <w:spacing w:line="240" w:lineRule="auto"/>
      </w:pPr>
      <w:r>
        <w:separator/>
      </w:r>
    </w:p>
  </w:footnote>
  <w:footnote w:type="continuationSeparator" w:id="0">
    <w:p w:rsidR="009716B3" w:rsidRDefault="009716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335" w:rsidRDefault="00655335">
    <w:pPr>
      <w:rPr>
        <w:sz w:val="24"/>
      </w:rPr>
    </w:pPr>
  </w:p>
  <w:p w:rsidR="00655335" w:rsidRDefault="00655335">
    <w:pPr>
      <w:pBdr>
        <w:top w:val="single" w:sz="6" w:space="1" w:color="auto"/>
      </w:pBdr>
      <w:rPr>
        <w:sz w:val="24"/>
      </w:rPr>
    </w:pPr>
  </w:p>
  <w:p w:rsidR="00655335" w:rsidRDefault="00BC254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E35F28" w:rsidRPr="00E35F28">
        <w:rPr>
          <w:rFonts w:ascii="Arial" w:hAnsi="Arial"/>
          <w:b/>
          <w:sz w:val="36"/>
        </w:rPr>
        <w:t>SE 4450y - SOFTWARE ENGINEERING DESIGN II</w:t>
      </w:r>
    </w:fldSimple>
  </w:p>
  <w:p w:rsidR="00655335" w:rsidRDefault="00655335">
    <w:pPr>
      <w:pBdr>
        <w:bottom w:val="single" w:sz="6" w:space="1" w:color="auto"/>
      </w:pBdr>
      <w:jc w:val="right"/>
      <w:rPr>
        <w:sz w:val="24"/>
      </w:rPr>
    </w:pPr>
  </w:p>
  <w:p w:rsidR="00655335" w:rsidRDefault="006553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55335">
      <w:tc>
        <w:tcPr>
          <w:tcW w:w="6379" w:type="dxa"/>
        </w:tcPr>
        <w:p w:rsidR="00655335" w:rsidRPr="00CB78ED" w:rsidRDefault="00BC2548">
          <w:fldSimple w:instr=" SUBJECT  \* MERGEFORMAT ">
            <w:r w:rsidR="00CB78ED">
              <w:t>Tracking and Monitoring Software</w:t>
            </w:r>
          </w:fldSimple>
        </w:p>
      </w:tc>
      <w:tc>
        <w:tcPr>
          <w:tcW w:w="3179" w:type="dxa"/>
        </w:tcPr>
        <w:p w:rsidR="00655335" w:rsidRDefault="0065533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B78ED">
            <w:t>1.0</w:t>
          </w:r>
        </w:p>
      </w:tc>
    </w:tr>
    <w:tr w:rsidR="00655335">
      <w:tc>
        <w:tcPr>
          <w:tcW w:w="6379" w:type="dxa"/>
        </w:tcPr>
        <w:p w:rsidR="00655335" w:rsidRDefault="00BC2548">
          <w:fldSimple w:instr=" TITLE  \* MERGEFORMAT ">
            <w:r w:rsidR="00F91926">
              <w:t>Test Case Specification (TCS)</w:t>
            </w:r>
          </w:fldSimple>
        </w:p>
      </w:tc>
      <w:tc>
        <w:tcPr>
          <w:tcW w:w="3179" w:type="dxa"/>
        </w:tcPr>
        <w:p w:rsidR="00655335" w:rsidRDefault="00655335" w:rsidP="00E35F28">
          <w:r>
            <w:t xml:space="preserve">  Date:  </w:t>
          </w:r>
          <w:r w:rsidR="00CB78ED">
            <w:t>0</w:t>
          </w:r>
          <w:r w:rsidR="00E35F28">
            <w:t>4</w:t>
          </w:r>
          <w:r w:rsidR="00D9307A">
            <w:t>/</w:t>
          </w:r>
          <w:r w:rsidR="00CB78ED">
            <w:t>0</w:t>
          </w:r>
          <w:r w:rsidR="00E35F28">
            <w:t>5</w:t>
          </w:r>
          <w:r w:rsidR="00D9307A">
            <w:t>/</w:t>
          </w:r>
          <w:r w:rsidR="00CB78ED">
            <w:t>2015</w:t>
          </w:r>
        </w:p>
      </w:tc>
    </w:tr>
    <w:tr w:rsidR="00655335">
      <w:tc>
        <w:tcPr>
          <w:tcW w:w="9558" w:type="dxa"/>
          <w:gridSpan w:val="2"/>
        </w:tcPr>
        <w:p w:rsidR="00655335" w:rsidRDefault="001008A1">
          <w:r>
            <w:t>Reports</w:t>
          </w:r>
          <w:r w:rsidR="00CB78ED">
            <w:t xml:space="preserve"> Module</w:t>
          </w:r>
          <w:r w:rsidR="00D9307A">
            <w:t xml:space="preserve"> TCS</w:t>
          </w:r>
        </w:p>
      </w:tc>
    </w:tr>
  </w:tbl>
  <w:p w:rsidR="00655335" w:rsidRDefault="006553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21723B0A"/>
    <w:multiLevelType w:val="hybridMultilevel"/>
    <w:tmpl w:val="471C88D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28F91FD9"/>
    <w:multiLevelType w:val="hybridMultilevel"/>
    <w:tmpl w:val="E2EE5EFA"/>
    <w:lvl w:ilvl="0" w:tplc="F67800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4FE12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E363D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EC05F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9E29D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0EA8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87E16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CE67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C76DD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AC"/>
    <w:rsid w:val="0000759A"/>
    <w:rsid w:val="00015A95"/>
    <w:rsid w:val="000179ED"/>
    <w:rsid w:val="00033A78"/>
    <w:rsid w:val="00066145"/>
    <w:rsid w:val="000679A0"/>
    <w:rsid w:val="00071F3F"/>
    <w:rsid w:val="00073E86"/>
    <w:rsid w:val="000A6925"/>
    <w:rsid w:val="000B3628"/>
    <w:rsid w:val="000C1FEA"/>
    <w:rsid w:val="000F7BB3"/>
    <w:rsid w:val="001008A1"/>
    <w:rsid w:val="001024BA"/>
    <w:rsid w:val="00114D50"/>
    <w:rsid w:val="00166E35"/>
    <w:rsid w:val="0019779F"/>
    <w:rsid w:val="001F1584"/>
    <w:rsid w:val="00231ADF"/>
    <w:rsid w:val="00242F89"/>
    <w:rsid w:val="00274BE8"/>
    <w:rsid w:val="002F4BE4"/>
    <w:rsid w:val="00324E09"/>
    <w:rsid w:val="00393411"/>
    <w:rsid w:val="003D0A20"/>
    <w:rsid w:val="003D54BC"/>
    <w:rsid w:val="003F1C41"/>
    <w:rsid w:val="004074C3"/>
    <w:rsid w:val="0041207A"/>
    <w:rsid w:val="004209FF"/>
    <w:rsid w:val="00425634"/>
    <w:rsid w:val="004318A7"/>
    <w:rsid w:val="0046269E"/>
    <w:rsid w:val="004721C5"/>
    <w:rsid w:val="00473935"/>
    <w:rsid w:val="004824B4"/>
    <w:rsid w:val="004857BC"/>
    <w:rsid w:val="004A151D"/>
    <w:rsid w:val="00510C64"/>
    <w:rsid w:val="00597A9E"/>
    <w:rsid w:val="005B2301"/>
    <w:rsid w:val="006257C4"/>
    <w:rsid w:val="00633F41"/>
    <w:rsid w:val="00655335"/>
    <w:rsid w:val="006940DD"/>
    <w:rsid w:val="006D11CB"/>
    <w:rsid w:val="006F3F47"/>
    <w:rsid w:val="007247B3"/>
    <w:rsid w:val="00740711"/>
    <w:rsid w:val="007855D8"/>
    <w:rsid w:val="0078697C"/>
    <w:rsid w:val="007A166E"/>
    <w:rsid w:val="007B5A9E"/>
    <w:rsid w:val="007C2D93"/>
    <w:rsid w:val="00861798"/>
    <w:rsid w:val="00887D1E"/>
    <w:rsid w:val="008C307E"/>
    <w:rsid w:val="008D59E6"/>
    <w:rsid w:val="008F7E54"/>
    <w:rsid w:val="00914891"/>
    <w:rsid w:val="0092231E"/>
    <w:rsid w:val="00951EC2"/>
    <w:rsid w:val="009716B3"/>
    <w:rsid w:val="00996EBD"/>
    <w:rsid w:val="009D01CD"/>
    <w:rsid w:val="009F7378"/>
    <w:rsid w:val="00A22BFD"/>
    <w:rsid w:val="00A351B5"/>
    <w:rsid w:val="00AA2F04"/>
    <w:rsid w:val="00AA495C"/>
    <w:rsid w:val="00AA5965"/>
    <w:rsid w:val="00B064E4"/>
    <w:rsid w:val="00B358C4"/>
    <w:rsid w:val="00B55BF5"/>
    <w:rsid w:val="00B8330D"/>
    <w:rsid w:val="00B969F2"/>
    <w:rsid w:val="00BC2548"/>
    <w:rsid w:val="00BC4F39"/>
    <w:rsid w:val="00C6658B"/>
    <w:rsid w:val="00C84CF0"/>
    <w:rsid w:val="00C90A86"/>
    <w:rsid w:val="00CB78ED"/>
    <w:rsid w:val="00D44196"/>
    <w:rsid w:val="00D4529D"/>
    <w:rsid w:val="00D474F1"/>
    <w:rsid w:val="00D801A3"/>
    <w:rsid w:val="00D9307A"/>
    <w:rsid w:val="00DA0743"/>
    <w:rsid w:val="00DA5F4D"/>
    <w:rsid w:val="00DB24D3"/>
    <w:rsid w:val="00DC19C5"/>
    <w:rsid w:val="00DC2FDD"/>
    <w:rsid w:val="00DC4659"/>
    <w:rsid w:val="00E127B5"/>
    <w:rsid w:val="00E161DC"/>
    <w:rsid w:val="00E1715A"/>
    <w:rsid w:val="00E30BA3"/>
    <w:rsid w:val="00E3281B"/>
    <w:rsid w:val="00E35F28"/>
    <w:rsid w:val="00E50C28"/>
    <w:rsid w:val="00E557EF"/>
    <w:rsid w:val="00EC22E6"/>
    <w:rsid w:val="00EC3141"/>
    <w:rsid w:val="00EC58B9"/>
    <w:rsid w:val="00EE469A"/>
    <w:rsid w:val="00EF56BD"/>
    <w:rsid w:val="00F45C80"/>
    <w:rsid w:val="00F52703"/>
    <w:rsid w:val="00F702AC"/>
    <w:rsid w:val="00F773C4"/>
    <w:rsid w:val="00F909B7"/>
    <w:rsid w:val="00F91926"/>
    <w:rsid w:val="00F92DA0"/>
    <w:rsid w:val="00F95495"/>
    <w:rsid w:val="00FB0E7E"/>
    <w:rsid w:val="00FC5FC9"/>
    <w:rsid w:val="00FC7DE1"/>
    <w:rsid w:val="00FD6F26"/>
    <w:rsid w:val="00FE342B"/>
    <w:rsid w:val="00FF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3050A95-33D9-4275-9B88-CD3D2F5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D44196"/>
    <w:pPr>
      <w:tabs>
        <w:tab w:val="left" w:pos="567"/>
        <w:tab w:val="right" w:pos="9360"/>
      </w:tabs>
      <w:spacing w:before="240" w:after="60"/>
      <w:ind w:right="851"/>
    </w:pPr>
    <w:rPr>
      <w:noProof/>
    </w:r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table" w:styleId="TableGrid">
    <w:name w:val="Table Grid"/>
    <w:basedOn w:val="TableNormal"/>
    <w:uiPriority w:val="59"/>
    <w:rsid w:val="00FD6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CEUWO\Teaching\Winter2013\SE3350y\Labs\7\RequisitPro\Outlines\SE3350y_Modern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CAC49-FE25-4AF8-A68E-F6CA4F39E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SE3350y_ModernSRS.dot</Template>
  <TotalTime>52</TotalTime>
  <Pages>5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Specification (TCS)</vt:lpstr>
    </vt:vector>
  </TitlesOfParts>
  <Company>SE 4450y - SOFTWARE ENGINEERING DESIGN II</Company>
  <LinksUpToDate>false</LinksUpToDate>
  <CharactersWithSpaces>3805</CharactersWithSpaces>
  <SharedDoc>false</SharedDoc>
  <HLinks>
    <vt:vector size="6" baseType="variant">
      <vt:variant>
        <vt:i4>2621489</vt:i4>
      </vt:variant>
      <vt:variant>
        <vt:i4>6</vt:i4>
      </vt:variant>
      <vt:variant>
        <vt:i4>0</vt:i4>
      </vt:variant>
      <vt:variant>
        <vt:i4>5</vt:i4>
      </vt:variant>
      <vt:variant>
        <vt:lpwstr>\\program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Specification (TCS)</dc:title>
  <dc:subject>Tracking and Monitoring Software</dc:subject>
  <dc:creator>Philip Kurowski</dc:creator>
  <cp:lastModifiedBy>Philip Kurowski</cp:lastModifiedBy>
  <cp:revision>49</cp:revision>
  <cp:lastPrinted>2000-08-16T15:44:00Z</cp:lastPrinted>
  <dcterms:created xsi:type="dcterms:W3CDTF">2015-04-05T21:28:00Z</dcterms:created>
  <dcterms:modified xsi:type="dcterms:W3CDTF">2015-04-06T12:03:00Z</dcterms:modified>
</cp:coreProperties>
</file>