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0115E1">
      <w:pPr>
        <w:pStyle w:val="Title"/>
        <w:jc w:val="right"/>
      </w:pPr>
      <w:fldSimple w:instr="title  \* Mergeformat ">
        <w:r w:rsidR="00FC2E63">
          <w:t>Use Case Specification: Load Map</w:t>
        </w:r>
      </w:fldSimple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2D6AE3" w:rsidP="00081574">
            <w:pPr>
              <w:pStyle w:val="Tabletext"/>
            </w:pPr>
            <w:r>
              <w:t>10</w:t>
            </w:r>
            <w:r w:rsidR="002109AB">
              <w:t>/</w:t>
            </w:r>
            <w:r w:rsidR="00081574">
              <w:t>09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FC2E63" w:rsidP="00FC2E63">
            <w:pPr>
              <w:pStyle w:val="Tabletext"/>
              <w:tabs>
                <w:tab w:val="center" w:pos="1764"/>
              </w:tabs>
            </w:pPr>
            <w:r>
              <w:t>Created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583BEB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83BEB">
        <w:rPr>
          <w:noProof/>
        </w:rPr>
        <w:t>1.</w:t>
      </w:r>
      <w:r w:rsidR="00583BEB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583BEB">
        <w:rPr>
          <w:noProof/>
        </w:rPr>
        <w:t>Brief Description</w:t>
      </w:r>
      <w:r w:rsidR="00583BEB">
        <w:rPr>
          <w:noProof/>
        </w:rPr>
        <w:tab/>
      </w:r>
      <w:r w:rsidR="00583BEB">
        <w:rPr>
          <w:noProof/>
        </w:rPr>
        <w:fldChar w:fldCharType="begin"/>
      </w:r>
      <w:r w:rsidR="00583BEB">
        <w:rPr>
          <w:noProof/>
        </w:rPr>
        <w:instrText xml:space="preserve"> PAGEREF _Toc403501210 \h </w:instrText>
      </w:r>
      <w:r w:rsidR="00583BEB">
        <w:rPr>
          <w:noProof/>
        </w:rPr>
      </w:r>
      <w:r w:rsidR="00583BEB">
        <w:rPr>
          <w:noProof/>
        </w:rPr>
        <w:fldChar w:fldCharType="separate"/>
      </w:r>
      <w:r w:rsidR="00583BEB">
        <w:rPr>
          <w:noProof/>
        </w:rPr>
        <w:t>1</w:t>
      </w:r>
      <w:r w:rsidR="00583BEB">
        <w:rPr>
          <w:noProof/>
        </w:rPr>
        <w:fldChar w:fldCharType="end"/>
      </w:r>
    </w:p>
    <w:p w:rsidR="00583BEB" w:rsidRDefault="00583B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initiates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Map is displayed on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83BEB" w:rsidRDefault="00583BE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_Toc403501221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  <w:bookmarkStart w:id="0" w:name="_GoBack"/>
      <w:bookmarkEnd w:id="0"/>
    </w:p>
    <w:p w:rsidR="00203E99" w:rsidRDefault="000115E1">
      <w:pPr>
        <w:pStyle w:val="Title"/>
      </w:pPr>
      <w:fldSimple w:instr="title  \* Mergeformat ">
        <w:r w:rsidR="00083239">
          <w:t>Use Case Specification: Load Map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3501210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F8223A" w:rsidRPr="00F8223A" w:rsidRDefault="00083239" w:rsidP="00F8223A">
      <w:pPr>
        <w:pStyle w:val="BodyText"/>
      </w:pPr>
      <w:r>
        <w:t>The purpose of this use case is to load an image file to the application and provide the user with a mine plan of the mining site.</w:t>
      </w:r>
    </w:p>
    <w:p w:rsidR="00337A0E" w:rsidRDefault="00C971A4" w:rsidP="00337A0E">
      <w:pPr>
        <w:pStyle w:val="Heading1"/>
        <w:widowControl/>
      </w:pPr>
      <w:bookmarkStart w:id="8" w:name="_Toc403501211"/>
      <w:r w:rsidRPr="00C971A4">
        <w:t>Participating actor</w:t>
      </w:r>
      <w:bookmarkEnd w:id="8"/>
    </w:p>
    <w:p w:rsidR="00F52680" w:rsidRDefault="00441CC3" w:rsidP="00F52680">
      <w:pPr>
        <w:pStyle w:val="Heading2"/>
        <w:widowControl/>
      </w:pPr>
      <w:bookmarkStart w:id="9" w:name="_Toc403501212"/>
      <w:r>
        <w:t>User</w:t>
      </w:r>
      <w:bookmarkEnd w:id="9"/>
    </w:p>
    <w:p w:rsidR="00F8223A" w:rsidRPr="00F8223A" w:rsidRDefault="00441CC3" w:rsidP="00F8223A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10" w:name="_Toc403501213"/>
      <w:r w:rsidRPr="00C971A4">
        <w:t>Entry conditions</w:t>
      </w:r>
      <w:bookmarkEnd w:id="10"/>
    </w:p>
    <w:p w:rsidR="00C971A4" w:rsidRDefault="002D4643" w:rsidP="00C971A4">
      <w:pPr>
        <w:pStyle w:val="Heading2"/>
        <w:widowControl/>
      </w:pPr>
      <w:bookmarkStart w:id="11" w:name="_Toc403501214"/>
      <w:r>
        <w:t>User logged in</w:t>
      </w:r>
      <w:bookmarkEnd w:id="11"/>
    </w:p>
    <w:p w:rsidR="002D4643" w:rsidRPr="002D4643" w:rsidRDefault="002D4643" w:rsidP="002D4643">
      <w:pPr>
        <w:ind w:left="720"/>
      </w:pPr>
      <w:r>
        <w:t xml:space="preserve">The user completed the </w:t>
      </w:r>
      <w:proofErr w:type="spellStart"/>
      <w:r>
        <w:t>LogIn</w:t>
      </w:r>
      <w:proofErr w:type="spellEnd"/>
      <w:r>
        <w:t xml:space="preserve"> use case.</w:t>
      </w:r>
    </w:p>
    <w:p w:rsidR="00337A0E" w:rsidRDefault="00337A0E" w:rsidP="00337A0E">
      <w:pPr>
        <w:pStyle w:val="Heading1"/>
        <w:widowControl/>
      </w:pPr>
      <w:bookmarkStart w:id="12" w:name="_Toc403501215"/>
      <w:r>
        <w:t>Flow of Events</w:t>
      </w:r>
      <w:bookmarkEnd w:id="12"/>
    </w:p>
    <w:p w:rsidR="00203E99" w:rsidRDefault="003F515F">
      <w:pPr>
        <w:pStyle w:val="Heading2"/>
        <w:widowControl/>
      </w:pPr>
      <w:bookmarkStart w:id="13" w:name="_Toc403501216"/>
      <w:r>
        <w:t>User initiates use case</w:t>
      </w:r>
      <w:bookmarkEnd w:id="13"/>
    </w:p>
    <w:p w:rsidR="00497321" w:rsidRPr="00497321" w:rsidRDefault="003F515F" w:rsidP="004B20E2">
      <w:pPr>
        <w:pStyle w:val="BodyText"/>
        <w:numPr>
          <w:ilvl w:val="0"/>
          <w:numId w:val="2"/>
        </w:numPr>
      </w:pPr>
      <w:r>
        <w:t>The user enters the master module drop down and selects to load a map.</w:t>
      </w:r>
    </w:p>
    <w:p w:rsidR="00337A0E" w:rsidRDefault="004B20E2" w:rsidP="00337A0E">
      <w:pPr>
        <w:pStyle w:val="Heading2"/>
        <w:widowControl/>
      </w:pPr>
      <w:bookmarkStart w:id="14" w:name="_Toc423410242"/>
      <w:bookmarkStart w:id="15" w:name="_Toc425054508"/>
      <w:bookmarkStart w:id="16" w:name="_Toc455894748"/>
      <w:bookmarkStart w:id="17" w:name="_Toc403501217"/>
      <w:r>
        <w:t>User selects file</w:t>
      </w:r>
      <w:bookmarkEnd w:id="17"/>
    </w:p>
    <w:bookmarkEnd w:id="14"/>
    <w:bookmarkEnd w:id="15"/>
    <w:bookmarkEnd w:id="16"/>
    <w:p w:rsidR="00497321" w:rsidRDefault="004B20E2" w:rsidP="004B20E2">
      <w:pPr>
        <w:pStyle w:val="BodyText"/>
        <w:numPr>
          <w:ilvl w:val="0"/>
          <w:numId w:val="2"/>
        </w:numPr>
      </w:pPr>
      <w:r>
        <w:t>The user selects a</w:t>
      </w:r>
      <w:r w:rsidR="00086036">
        <w:t>n 800x700</w:t>
      </w:r>
      <w:r w:rsidR="00451400">
        <w:t xml:space="preserve"> pixel</w:t>
      </w:r>
      <w:r>
        <w:t xml:space="preserve"> jpg, jpeg, or bmp image file from their files using a file explorer dialog</w:t>
      </w:r>
    </w:p>
    <w:p w:rsidR="004B20E2" w:rsidRPr="00497321" w:rsidRDefault="004B20E2" w:rsidP="004B20E2">
      <w:pPr>
        <w:pStyle w:val="BodyText"/>
        <w:numPr>
          <w:ilvl w:val="0"/>
          <w:numId w:val="2"/>
        </w:numPr>
      </w:pPr>
      <w:r>
        <w:t xml:space="preserve">The image is </w:t>
      </w:r>
      <w:r w:rsidR="008E3878">
        <w:t xml:space="preserve">loaded and </w:t>
      </w:r>
      <w:r>
        <w:t>displayed onto the screen</w:t>
      </w:r>
    </w:p>
    <w:p w:rsidR="00203E99" w:rsidRDefault="00C971A4">
      <w:pPr>
        <w:pStyle w:val="Heading1"/>
        <w:widowControl/>
      </w:pPr>
      <w:bookmarkStart w:id="18" w:name="_Toc403501218"/>
      <w:r>
        <w:t>Exit</w:t>
      </w:r>
      <w:r w:rsidR="00203E99">
        <w:t xml:space="preserve"> Conditions</w:t>
      </w:r>
      <w:bookmarkEnd w:id="18"/>
    </w:p>
    <w:p w:rsidR="00203E99" w:rsidRDefault="00497321" w:rsidP="00C971A4">
      <w:pPr>
        <w:pStyle w:val="Heading2"/>
        <w:widowControl/>
      </w:pPr>
      <w:bookmarkStart w:id="19" w:name="_Toc403501219"/>
      <w:r>
        <w:t>Map is displayed on screen</w:t>
      </w:r>
      <w:bookmarkEnd w:id="19"/>
    </w:p>
    <w:p w:rsidR="00497321" w:rsidRPr="00497321" w:rsidRDefault="00497321" w:rsidP="00497321">
      <w:pPr>
        <w:ind w:left="720"/>
      </w:pPr>
      <w:r>
        <w:t>The user is given a visual of the mine plan on the screen alongside the main controls.</w:t>
      </w:r>
    </w:p>
    <w:p w:rsidR="00203E99" w:rsidRDefault="00C971A4">
      <w:pPr>
        <w:pStyle w:val="Heading1"/>
      </w:pPr>
      <w:bookmarkStart w:id="20" w:name="_Toc403501220"/>
      <w:r w:rsidRPr="00C971A4">
        <w:t>Quality requirements</w:t>
      </w:r>
      <w:bookmarkEnd w:id="20"/>
    </w:p>
    <w:p w:rsidR="00203E99" w:rsidRDefault="00203E99" w:rsidP="00E9502E">
      <w:pPr>
        <w:pStyle w:val="Heading2"/>
      </w:pPr>
      <w:bookmarkStart w:id="21" w:name="_Toc455894757"/>
      <w:bookmarkStart w:id="22" w:name="_Toc403501221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1"/>
      <w:bookmarkEnd w:id="22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8D7" w:rsidRDefault="009D18D7">
      <w:pPr>
        <w:spacing w:line="240" w:lineRule="auto"/>
      </w:pPr>
      <w:r>
        <w:separator/>
      </w:r>
    </w:p>
  </w:endnote>
  <w:endnote w:type="continuationSeparator" w:id="0">
    <w:p w:rsidR="009D18D7" w:rsidRDefault="009D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83BEB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8D7" w:rsidRDefault="009D18D7">
      <w:pPr>
        <w:spacing w:line="240" w:lineRule="auto"/>
      </w:pPr>
      <w:r>
        <w:separator/>
      </w:r>
    </w:p>
  </w:footnote>
  <w:footnote w:type="continuationSeparator" w:id="0">
    <w:p w:rsidR="009D18D7" w:rsidRDefault="009D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0115E1">
          <w:fldSimple w:instr="subject  \* Mergeformat ">
            <w:r w:rsidR="002109AB">
              <w:t>Automated Wireless Asset Tracking for Underground Mines</w:t>
            </w:r>
          </w:fldSimple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0115E1">
          <w:fldSimple w:instr="title  \* Mergeformat ">
            <w:r w:rsidR="00FC2E63">
              <w:t>Use Case Specification: Load Map</w:t>
            </w:r>
          </w:fldSimple>
        </w:p>
      </w:tc>
      <w:tc>
        <w:tcPr>
          <w:tcW w:w="3179" w:type="dxa"/>
        </w:tcPr>
        <w:p w:rsidR="00203E99" w:rsidRDefault="00203E99" w:rsidP="002D6AE3">
          <w:r>
            <w:t xml:space="preserve">  Date:  </w:t>
          </w:r>
          <w:r w:rsidR="002D6AE3">
            <w:t>10</w:t>
          </w:r>
          <w:r w:rsidR="002109AB">
            <w:t>/05/14</w:t>
          </w:r>
        </w:p>
      </w:tc>
    </w:tr>
    <w:tr w:rsidR="00203E99">
      <w:tc>
        <w:tcPr>
          <w:tcW w:w="9558" w:type="dxa"/>
          <w:gridSpan w:val="2"/>
        </w:tcPr>
        <w:p w:rsidR="00203E99" w:rsidRDefault="00FC2E63" w:rsidP="00337A0E">
          <w:proofErr w:type="spellStart"/>
          <w:r>
            <w:t>LoadMap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40C20C89"/>
    <w:multiLevelType w:val="hybridMultilevel"/>
    <w:tmpl w:val="B9E886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15E1"/>
    <w:rsid w:val="00014708"/>
    <w:rsid w:val="00081574"/>
    <w:rsid w:val="00083239"/>
    <w:rsid w:val="00086036"/>
    <w:rsid w:val="000F65B5"/>
    <w:rsid w:val="00203E99"/>
    <w:rsid w:val="002109AB"/>
    <w:rsid w:val="002A4F8B"/>
    <w:rsid w:val="002D4643"/>
    <w:rsid w:val="002D6AE3"/>
    <w:rsid w:val="00337A0E"/>
    <w:rsid w:val="00371C3A"/>
    <w:rsid w:val="003F393E"/>
    <w:rsid w:val="003F515F"/>
    <w:rsid w:val="00441CC3"/>
    <w:rsid w:val="00451400"/>
    <w:rsid w:val="00497321"/>
    <w:rsid w:val="004B20E2"/>
    <w:rsid w:val="00537FE3"/>
    <w:rsid w:val="005751AF"/>
    <w:rsid w:val="00583BEB"/>
    <w:rsid w:val="0086721C"/>
    <w:rsid w:val="008E3878"/>
    <w:rsid w:val="009D18D7"/>
    <w:rsid w:val="009E4A2E"/>
    <w:rsid w:val="00A17890"/>
    <w:rsid w:val="00A86E92"/>
    <w:rsid w:val="00AA588C"/>
    <w:rsid w:val="00BA1023"/>
    <w:rsid w:val="00C971A4"/>
    <w:rsid w:val="00E9502E"/>
    <w:rsid w:val="00F52680"/>
    <w:rsid w:val="00F8223A"/>
    <w:rsid w:val="00FB5E12"/>
    <w:rsid w:val="00FC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28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Load Map</dc:title>
  <dc:subject>Automated Wireless Asset Tracking for Underground Mines</dc:subject>
  <dc:creator>Philip Kurowski</dc:creator>
  <cp:keywords/>
  <cp:lastModifiedBy>Philip Kurowski</cp:lastModifiedBy>
  <cp:revision>18</cp:revision>
  <cp:lastPrinted>2014-10-27T11:13:00Z</cp:lastPrinted>
  <dcterms:created xsi:type="dcterms:W3CDTF">2014-10-27T11:07:00Z</dcterms:created>
  <dcterms:modified xsi:type="dcterms:W3CDTF">2014-11-12T01:31:00Z</dcterms:modified>
</cp:coreProperties>
</file>