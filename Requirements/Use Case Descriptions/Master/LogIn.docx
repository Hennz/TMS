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AC1EB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E5367D">
      <w:pPr>
        <w:pStyle w:val="Title"/>
        <w:jc w:val="right"/>
      </w:pPr>
      <w:fldSimple w:instr="title  \* Mergeformat ">
        <w:r w:rsidR="00EE42F4">
          <w:t>Use Case Specification: Log In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1A1903" w:rsidP="001A1903">
            <w:pPr>
              <w:pStyle w:val="Tabletext"/>
            </w:pPr>
            <w:r>
              <w:t>10</w:t>
            </w:r>
            <w:r w:rsidR="002109AB">
              <w:t>/</w:t>
            </w:r>
            <w:r>
              <w:t>07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4F61FB">
            <w:pPr>
              <w:pStyle w:val="Tabletext"/>
            </w:pPr>
            <w:r>
              <w:t>Filled out use case description.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880158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80158">
        <w:rPr>
          <w:noProof/>
        </w:rPr>
        <w:t>1.</w:t>
      </w:r>
      <w:r w:rsidR="0088015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880158">
        <w:rPr>
          <w:noProof/>
        </w:rPr>
        <w:t>Brief Description</w:t>
      </w:r>
      <w:r w:rsidR="00880158">
        <w:rPr>
          <w:noProof/>
        </w:rPr>
        <w:tab/>
      </w:r>
      <w:r w:rsidR="00880158">
        <w:rPr>
          <w:noProof/>
        </w:rPr>
        <w:fldChar w:fldCharType="begin"/>
      </w:r>
      <w:r w:rsidR="00880158">
        <w:rPr>
          <w:noProof/>
        </w:rPr>
        <w:instrText xml:space="preserve"> PAGEREF _Toc402465064 \h </w:instrText>
      </w:r>
      <w:r w:rsidR="00880158">
        <w:rPr>
          <w:noProof/>
        </w:rPr>
      </w:r>
      <w:r w:rsidR="00880158">
        <w:rPr>
          <w:noProof/>
        </w:rPr>
        <w:fldChar w:fldCharType="separate"/>
      </w:r>
      <w:r w:rsidR="00880158">
        <w:rPr>
          <w:noProof/>
        </w:rPr>
        <w:t>1</w:t>
      </w:r>
      <w:r w:rsidR="00880158">
        <w:rPr>
          <w:noProof/>
        </w:rPr>
        <w:fldChar w:fldCharType="end"/>
      </w:r>
    </w:p>
    <w:p w:rsidR="00880158" w:rsidRDefault="00880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Account created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Application Start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enters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Invalid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80158" w:rsidRDefault="0088015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_Toc402465077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5367D">
      <w:pPr>
        <w:pStyle w:val="Title"/>
      </w:pPr>
      <w:fldSimple w:instr="title  \* Mergeformat ">
        <w:r w:rsidR="009C7830">
          <w:t>Use Case Specification: Log In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02465064"/>
      <w:bookmarkStart w:id="5" w:name="_Toc455894743"/>
      <w:bookmarkStart w:id="6" w:name="_Toc423410238"/>
      <w:bookmarkStart w:id="7" w:name="_Toc425054504"/>
      <w:r>
        <w:t>Brief Description</w:t>
      </w:r>
      <w:bookmarkEnd w:id="3"/>
      <w:bookmarkEnd w:id="4"/>
      <w:r>
        <w:t xml:space="preserve"> </w:t>
      </w:r>
      <w:bookmarkEnd w:id="5"/>
    </w:p>
    <w:bookmarkEnd w:id="6"/>
    <w:bookmarkEnd w:id="7"/>
    <w:p w:rsidR="00F8223A" w:rsidRPr="00F8223A" w:rsidRDefault="009C7830" w:rsidP="00F8223A">
      <w:pPr>
        <w:pStyle w:val="BodyText"/>
      </w:pPr>
      <w:r>
        <w:t xml:space="preserve">The user enters his / her username and password to enter the system. No other use cases can proceed without logging in. </w:t>
      </w:r>
    </w:p>
    <w:p w:rsidR="00337A0E" w:rsidRDefault="00C971A4" w:rsidP="00337A0E">
      <w:pPr>
        <w:pStyle w:val="Heading1"/>
        <w:widowControl/>
      </w:pPr>
      <w:bookmarkStart w:id="8" w:name="_Toc402465065"/>
      <w:r w:rsidRPr="00C971A4">
        <w:t>Participating actor</w:t>
      </w:r>
      <w:bookmarkEnd w:id="8"/>
    </w:p>
    <w:p w:rsidR="00F52680" w:rsidRDefault="009C7830" w:rsidP="00F52680">
      <w:pPr>
        <w:pStyle w:val="Heading2"/>
        <w:widowControl/>
      </w:pPr>
      <w:bookmarkStart w:id="9" w:name="_Toc402465066"/>
      <w:r>
        <w:t>User</w:t>
      </w:r>
      <w:bookmarkEnd w:id="9"/>
    </w:p>
    <w:p w:rsidR="00F8223A" w:rsidRPr="00F8223A" w:rsidRDefault="00F7218B" w:rsidP="00F8223A">
      <w:pPr>
        <w:pStyle w:val="BodyText"/>
      </w:pPr>
      <w:r>
        <w:t xml:space="preserve">A TMS user with valid login credentials. </w:t>
      </w:r>
    </w:p>
    <w:p w:rsidR="00C971A4" w:rsidRDefault="00C971A4" w:rsidP="00C971A4">
      <w:pPr>
        <w:pStyle w:val="Heading1"/>
        <w:widowControl/>
      </w:pPr>
      <w:bookmarkStart w:id="10" w:name="_Toc402465067"/>
      <w:r w:rsidRPr="00C971A4">
        <w:t>Entry conditions</w:t>
      </w:r>
      <w:bookmarkEnd w:id="10"/>
    </w:p>
    <w:p w:rsidR="00C971A4" w:rsidRDefault="0013038B" w:rsidP="00C971A4">
      <w:pPr>
        <w:pStyle w:val="Heading2"/>
        <w:widowControl/>
      </w:pPr>
      <w:bookmarkStart w:id="11" w:name="_Toc402465068"/>
      <w:r>
        <w:t>Account created</w:t>
      </w:r>
      <w:bookmarkEnd w:id="11"/>
      <w:r>
        <w:t xml:space="preserve"> </w:t>
      </w:r>
    </w:p>
    <w:p w:rsidR="0013038B" w:rsidRPr="0013038B" w:rsidRDefault="0013038B" w:rsidP="0013038B">
      <w:pPr>
        <w:ind w:left="720"/>
      </w:pPr>
      <w:r>
        <w:t>There is at least one account on the system to log in with.</w:t>
      </w:r>
    </w:p>
    <w:p w:rsidR="00337A0E" w:rsidRDefault="00337A0E" w:rsidP="00337A0E">
      <w:pPr>
        <w:pStyle w:val="Heading1"/>
        <w:widowControl/>
      </w:pPr>
      <w:bookmarkStart w:id="12" w:name="_Toc402465069"/>
      <w:r>
        <w:t>Flow of Events</w:t>
      </w:r>
      <w:bookmarkEnd w:id="12"/>
    </w:p>
    <w:p w:rsidR="00203E99" w:rsidRDefault="00B27FCC">
      <w:pPr>
        <w:pStyle w:val="Heading2"/>
        <w:widowControl/>
      </w:pPr>
      <w:bookmarkStart w:id="13" w:name="_Toc402465070"/>
      <w:r>
        <w:t>Application Start Up</w:t>
      </w:r>
      <w:bookmarkEnd w:id="13"/>
    </w:p>
    <w:p w:rsidR="00B27FCC" w:rsidRDefault="00B27FCC" w:rsidP="00265605">
      <w:pPr>
        <w:pStyle w:val="BodyText"/>
        <w:numPr>
          <w:ilvl w:val="0"/>
          <w:numId w:val="2"/>
        </w:numPr>
      </w:pPr>
      <w:r>
        <w:t>The user starts up the application.</w:t>
      </w:r>
    </w:p>
    <w:p w:rsidR="00E75B63" w:rsidRPr="00B27FCC" w:rsidRDefault="00E75B63" w:rsidP="00265605">
      <w:pPr>
        <w:pStyle w:val="BodyText"/>
        <w:numPr>
          <w:ilvl w:val="0"/>
          <w:numId w:val="2"/>
        </w:numPr>
      </w:pPr>
      <w:r>
        <w:t>Login screen in presented to the user.</w:t>
      </w:r>
    </w:p>
    <w:p w:rsidR="00337A0E" w:rsidRDefault="00263E5C" w:rsidP="00337A0E">
      <w:pPr>
        <w:pStyle w:val="Heading2"/>
        <w:widowControl/>
      </w:pPr>
      <w:bookmarkStart w:id="14" w:name="_Toc402465071"/>
      <w:bookmarkStart w:id="15" w:name="_Toc423410242"/>
      <w:bookmarkStart w:id="16" w:name="_Toc425054508"/>
      <w:bookmarkStart w:id="17" w:name="_Toc455894748"/>
      <w:r>
        <w:t>User enters credentials</w:t>
      </w:r>
      <w:bookmarkEnd w:id="14"/>
    </w:p>
    <w:bookmarkEnd w:id="15"/>
    <w:bookmarkEnd w:id="16"/>
    <w:bookmarkEnd w:id="17"/>
    <w:p w:rsidR="00263E5C" w:rsidRDefault="00263E5C" w:rsidP="00263E5C">
      <w:pPr>
        <w:pStyle w:val="BodyText"/>
        <w:numPr>
          <w:ilvl w:val="0"/>
          <w:numId w:val="3"/>
        </w:numPr>
      </w:pPr>
      <w:r>
        <w:t>User enters username</w:t>
      </w:r>
    </w:p>
    <w:p w:rsidR="00263E5C" w:rsidRDefault="00263E5C" w:rsidP="00263E5C">
      <w:pPr>
        <w:pStyle w:val="BodyText"/>
        <w:numPr>
          <w:ilvl w:val="0"/>
          <w:numId w:val="3"/>
        </w:numPr>
      </w:pPr>
      <w:r>
        <w:t>User enters password</w:t>
      </w:r>
    </w:p>
    <w:p w:rsidR="00263E5C" w:rsidRDefault="00263E5C" w:rsidP="00263E5C">
      <w:pPr>
        <w:pStyle w:val="Heading2"/>
      </w:pPr>
      <w:bookmarkStart w:id="18" w:name="_Toc402465072"/>
      <w:r>
        <w:t>Authentication</w:t>
      </w:r>
      <w:bookmarkEnd w:id="18"/>
    </w:p>
    <w:p w:rsidR="00263E5C" w:rsidRDefault="00263E5C" w:rsidP="00263E5C">
      <w:pPr>
        <w:pStyle w:val="ListParagraph"/>
        <w:numPr>
          <w:ilvl w:val="0"/>
          <w:numId w:val="4"/>
        </w:numPr>
      </w:pPr>
      <w:r>
        <w:t xml:space="preserve">Username and password are verified </w:t>
      </w:r>
    </w:p>
    <w:p w:rsidR="00263E5C" w:rsidRDefault="00263E5C" w:rsidP="00263E5C">
      <w:pPr>
        <w:pStyle w:val="ListParagraph"/>
        <w:numPr>
          <w:ilvl w:val="1"/>
          <w:numId w:val="4"/>
        </w:numPr>
      </w:pPr>
      <w:r>
        <w:t>If they match open the main screen.</w:t>
      </w:r>
    </w:p>
    <w:p w:rsidR="00263E5C" w:rsidRPr="00263E5C" w:rsidRDefault="00263E5C" w:rsidP="00263E5C">
      <w:pPr>
        <w:pStyle w:val="ListParagraph"/>
        <w:numPr>
          <w:ilvl w:val="1"/>
          <w:numId w:val="4"/>
        </w:numPr>
      </w:pPr>
      <w:r>
        <w:t>If not, notify user that credentials are invalid.</w:t>
      </w:r>
    </w:p>
    <w:p w:rsidR="00203E99" w:rsidRDefault="00C971A4">
      <w:pPr>
        <w:pStyle w:val="Heading1"/>
        <w:widowControl/>
      </w:pPr>
      <w:bookmarkStart w:id="19" w:name="_Toc402465073"/>
      <w:r>
        <w:t>Exit</w:t>
      </w:r>
      <w:r w:rsidR="00203E99">
        <w:t xml:space="preserve"> Conditions</w:t>
      </w:r>
      <w:bookmarkEnd w:id="19"/>
    </w:p>
    <w:p w:rsidR="00203E99" w:rsidRDefault="00CA3835" w:rsidP="00C971A4">
      <w:pPr>
        <w:pStyle w:val="Heading2"/>
        <w:widowControl/>
      </w:pPr>
      <w:bookmarkStart w:id="20" w:name="_Toc402465074"/>
      <w:r>
        <w:t>User logged in</w:t>
      </w:r>
      <w:bookmarkEnd w:id="20"/>
    </w:p>
    <w:p w:rsidR="00CA3835" w:rsidRDefault="00CA3835" w:rsidP="00CA3835">
      <w:pPr>
        <w:ind w:left="720"/>
      </w:pPr>
      <w:r>
        <w:t>The user profile is loaded and the main screen is presented to the user.</w:t>
      </w:r>
    </w:p>
    <w:p w:rsidR="005271A0" w:rsidRDefault="005271A0" w:rsidP="005271A0">
      <w:pPr>
        <w:pStyle w:val="Heading2"/>
      </w:pPr>
      <w:bookmarkStart w:id="21" w:name="_Toc402465075"/>
      <w:r>
        <w:t>Invalid login</w:t>
      </w:r>
      <w:bookmarkEnd w:id="21"/>
    </w:p>
    <w:p w:rsidR="005271A0" w:rsidRPr="005271A0" w:rsidRDefault="005271A0" w:rsidP="005271A0">
      <w:pPr>
        <w:ind w:left="720"/>
      </w:pPr>
      <w:r>
        <w:t>The user is notified that their username and password does not match any combinations in the system.</w:t>
      </w:r>
    </w:p>
    <w:p w:rsidR="00203E99" w:rsidRDefault="00C971A4">
      <w:pPr>
        <w:pStyle w:val="Heading1"/>
      </w:pPr>
      <w:bookmarkStart w:id="22" w:name="_Toc402465076"/>
      <w:r w:rsidRPr="00C971A4">
        <w:t>Quality requirements</w:t>
      </w:r>
      <w:bookmarkEnd w:id="22"/>
    </w:p>
    <w:p w:rsidR="00203E99" w:rsidRDefault="00203E99" w:rsidP="00E9502E">
      <w:pPr>
        <w:pStyle w:val="Heading2"/>
      </w:pPr>
      <w:bookmarkStart w:id="23" w:name="_Toc455894757"/>
      <w:bookmarkStart w:id="24" w:name="_Toc402465077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3"/>
      <w:bookmarkEnd w:id="24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B3" w:rsidRDefault="00AC1EB3">
      <w:pPr>
        <w:spacing w:line="240" w:lineRule="auto"/>
      </w:pPr>
      <w:r>
        <w:separator/>
      </w:r>
    </w:p>
  </w:endnote>
  <w:endnote w:type="continuationSeparator" w:id="0">
    <w:p w:rsidR="00AC1EB3" w:rsidRDefault="00AC1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A190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B3" w:rsidRDefault="00AC1EB3">
      <w:pPr>
        <w:spacing w:line="240" w:lineRule="auto"/>
      </w:pPr>
      <w:r>
        <w:separator/>
      </w:r>
    </w:p>
  </w:footnote>
  <w:footnote w:type="continuationSeparator" w:id="0">
    <w:p w:rsidR="00AC1EB3" w:rsidRDefault="00AC1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5367D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5367D">
          <w:fldSimple w:instr="title  \* Mergeformat ">
            <w:r w:rsidR="00EE42F4">
              <w:t>Use Case Specification: Log In</w:t>
            </w:r>
          </w:fldSimple>
        </w:p>
      </w:tc>
      <w:tc>
        <w:tcPr>
          <w:tcW w:w="3179" w:type="dxa"/>
        </w:tcPr>
        <w:p w:rsidR="00203E99" w:rsidRDefault="00203E99" w:rsidP="001A1903">
          <w:r>
            <w:t xml:space="preserve">  Date:  </w:t>
          </w:r>
          <w:r w:rsidR="001A1903">
            <w:t>10</w:t>
          </w:r>
          <w:r w:rsidR="002109AB">
            <w:t>/</w:t>
          </w:r>
          <w:r w:rsidR="001A1903">
            <w:t>07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EE42F4" w:rsidP="00337A0E">
          <w:proofErr w:type="spellStart"/>
          <w:r>
            <w:t>LogIn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B0D7E2E"/>
    <w:multiLevelType w:val="hybridMultilevel"/>
    <w:tmpl w:val="125212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4139C"/>
    <w:multiLevelType w:val="hybridMultilevel"/>
    <w:tmpl w:val="193C8E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E21AD6"/>
    <w:multiLevelType w:val="hybridMultilevel"/>
    <w:tmpl w:val="9A5A11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13038B"/>
    <w:rsid w:val="001A1903"/>
    <w:rsid w:val="00203E99"/>
    <w:rsid w:val="002109AB"/>
    <w:rsid w:val="00263E5C"/>
    <w:rsid w:val="00265605"/>
    <w:rsid w:val="00337A0E"/>
    <w:rsid w:val="00371C3A"/>
    <w:rsid w:val="00396122"/>
    <w:rsid w:val="003F393E"/>
    <w:rsid w:val="00461E6B"/>
    <w:rsid w:val="004F61FB"/>
    <w:rsid w:val="00511525"/>
    <w:rsid w:val="005271A0"/>
    <w:rsid w:val="00537FE3"/>
    <w:rsid w:val="005751AF"/>
    <w:rsid w:val="0086721C"/>
    <w:rsid w:val="00880158"/>
    <w:rsid w:val="009C7830"/>
    <w:rsid w:val="009E4A2E"/>
    <w:rsid w:val="00A17890"/>
    <w:rsid w:val="00A86E92"/>
    <w:rsid w:val="00AA588C"/>
    <w:rsid w:val="00AC1EB3"/>
    <w:rsid w:val="00B27FCC"/>
    <w:rsid w:val="00BA1023"/>
    <w:rsid w:val="00C971A4"/>
    <w:rsid w:val="00CA3835"/>
    <w:rsid w:val="00E5367D"/>
    <w:rsid w:val="00E75B63"/>
    <w:rsid w:val="00E9502E"/>
    <w:rsid w:val="00EE42F4"/>
    <w:rsid w:val="00F52680"/>
    <w:rsid w:val="00F7218B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19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Log In</dc:title>
  <dc:subject>Automated Wireless Asset Tracking for Underground Mines</dc:subject>
  <dc:creator>Philip Kurowski</dc:creator>
  <cp:keywords/>
  <cp:lastModifiedBy>Philip Kurowski</cp:lastModifiedBy>
  <cp:revision>20</cp:revision>
  <cp:lastPrinted>2014-10-27T11:13:00Z</cp:lastPrinted>
  <dcterms:created xsi:type="dcterms:W3CDTF">2014-10-27T11:07:00Z</dcterms:created>
  <dcterms:modified xsi:type="dcterms:W3CDTF">2014-11-12T02:48:00Z</dcterms:modified>
</cp:coreProperties>
</file>