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E99" w:rsidRDefault="00420AD9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F393E">
        <w:t>Automated Wireless Asset Tracking for Underground Mines</w:t>
      </w:r>
      <w:r>
        <w:fldChar w:fldCharType="end"/>
      </w:r>
    </w:p>
    <w:p w:rsidR="00203E99" w:rsidRDefault="00420AD9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752AE4">
        <w:t>Use Case Specification: View Member Position</w:t>
      </w:r>
      <w:r>
        <w:fldChar w:fldCharType="end"/>
      </w:r>
    </w:p>
    <w:p w:rsidR="00203E99" w:rsidRDefault="00203E99">
      <w:pPr>
        <w:pStyle w:val="Title"/>
        <w:jc w:val="right"/>
      </w:pPr>
    </w:p>
    <w:p w:rsidR="00203E99" w:rsidRDefault="003F393E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203E99" w:rsidRPr="00371C3A" w:rsidRDefault="00203E99"/>
    <w:p w:rsidR="00203E99" w:rsidRDefault="00203E99"/>
    <w:p w:rsidR="00203E99" w:rsidRDefault="00203E99">
      <w:pPr>
        <w:pStyle w:val="BodyText"/>
      </w:pPr>
    </w:p>
    <w:p w:rsidR="00203E99" w:rsidRDefault="00203E99">
      <w:pPr>
        <w:pStyle w:val="BodyText"/>
      </w:pPr>
    </w:p>
    <w:p w:rsidR="00203E99" w:rsidRDefault="00203E99">
      <w:pPr>
        <w:sectPr w:rsidR="00203E9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03E99" w:rsidRDefault="00203E9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3E99"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03E99">
        <w:tc>
          <w:tcPr>
            <w:tcW w:w="2304" w:type="dxa"/>
          </w:tcPr>
          <w:p w:rsidR="00203E99" w:rsidRDefault="00A8326B" w:rsidP="002E0B00">
            <w:pPr>
              <w:pStyle w:val="Tabletext"/>
            </w:pPr>
            <w:r>
              <w:t>10</w:t>
            </w:r>
            <w:r w:rsidR="002109AB">
              <w:t>/0</w:t>
            </w:r>
            <w:r w:rsidR="002E0B00">
              <w:t>7</w:t>
            </w:r>
            <w:r w:rsidR="002109AB">
              <w:t>/14</w:t>
            </w:r>
          </w:p>
        </w:tc>
        <w:tc>
          <w:tcPr>
            <w:tcW w:w="1152" w:type="dxa"/>
          </w:tcPr>
          <w:p w:rsidR="00203E99" w:rsidRDefault="002109A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203E99" w:rsidRDefault="00A558B9">
            <w:pPr>
              <w:pStyle w:val="Tabletext"/>
            </w:pPr>
            <w:r>
              <w:t>Completed use case description.</w:t>
            </w:r>
          </w:p>
        </w:tc>
        <w:tc>
          <w:tcPr>
            <w:tcW w:w="2304" w:type="dxa"/>
          </w:tcPr>
          <w:p w:rsidR="00203E99" w:rsidRDefault="002109AB">
            <w:pPr>
              <w:pStyle w:val="Tabletext"/>
            </w:pPr>
            <w:r>
              <w:t>Philip Kurowski</w:t>
            </w: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</w:tbl>
    <w:p w:rsidR="00203E99" w:rsidRDefault="00203E99"/>
    <w:p w:rsidR="00203E99" w:rsidRDefault="00203E99">
      <w:pPr>
        <w:pStyle w:val="Title"/>
      </w:pPr>
      <w:r>
        <w:br w:type="page"/>
      </w:r>
      <w:r>
        <w:lastRenderedPageBreak/>
        <w:t>Table of Contents</w:t>
      </w:r>
    </w:p>
    <w:p w:rsidR="00855E99" w:rsidRDefault="00203E9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55E99">
        <w:rPr>
          <w:noProof/>
        </w:rPr>
        <w:t>1.</w:t>
      </w:r>
      <w:r w:rsidR="00855E99"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="00855E99">
        <w:rPr>
          <w:noProof/>
        </w:rPr>
        <w:t>Brief Description</w:t>
      </w:r>
      <w:r w:rsidR="00855E99">
        <w:rPr>
          <w:noProof/>
        </w:rPr>
        <w:tab/>
      </w:r>
      <w:r w:rsidR="00855E99">
        <w:rPr>
          <w:noProof/>
        </w:rPr>
        <w:fldChar w:fldCharType="begin"/>
      </w:r>
      <w:r w:rsidR="00855E99">
        <w:rPr>
          <w:noProof/>
        </w:rPr>
        <w:instrText xml:space="preserve"> PAGEREF _Toc402461088 \h </w:instrText>
      </w:r>
      <w:r w:rsidR="00855E99">
        <w:rPr>
          <w:noProof/>
        </w:rPr>
      </w:r>
      <w:r w:rsidR="00855E99">
        <w:rPr>
          <w:noProof/>
        </w:rPr>
        <w:fldChar w:fldCharType="separate"/>
      </w:r>
      <w:r w:rsidR="00855E99">
        <w:rPr>
          <w:noProof/>
        </w:rPr>
        <w:t>1</w:t>
      </w:r>
      <w:r w:rsidR="00855E99">
        <w:rPr>
          <w:noProof/>
        </w:rPr>
        <w:fldChar w:fldCharType="end"/>
      </w:r>
    </w:p>
    <w:p w:rsidR="00855E99" w:rsidRDefault="00855E9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Participating 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_Toc402461089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55E99" w:rsidRDefault="00855E9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_Toc402461090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55E99" w:rsidRDefault="00855E9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Entry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_Toc402461091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55E99" w:rsidRDefault="00855E9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Physical network set 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_Toc402461092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55E99" w:rsidRDefault="00855E9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_Toc402461093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55E99" w:rsidRDefault="00855E9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selects a member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_Toc402461094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55E99" w:rsidRDefault="00855E9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Display member position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_Toc402461095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55E99" w:rsidRDefault="00855E9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Exit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_Toc402461096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55E99" w:rsidRDefault="00855E9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Member position is displayed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_Toc402461097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55E99" w:rsidRDefault="00855E9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Quality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_Toc402461098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55E99" w:rsidRDefault="00855E9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&lt;Quality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_Toc402461099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03E99" w:rsidRDefault="00203E99">
      <w:pPr>
        <w:pStyle w:val="Title"/>
        <w:sectPr w:rsidR="00203E99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p w:rsidR="00203E99" w:rsidRDefault="00420AD9">
      <w:pPr>
        <w:pStyle w:val="Title"/>
      </w:pP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752AE4">
        <w:t>Use Case Specification: View Member Position</w:t>
      </w:r>
      <w:r>
        <w:fldChar w:fldCharType="end"/>
      </w:r>
      <w:bookmarkStart w:id="0" w:name="_Toc423410237"/>
      <w:bookmarkStart w:id="1" w:name="_Toc425054503"/>
      <w:r w:rsidR="00203E99">
        <w:t xml:space="preserve"> </w:t>
      </w:r>
      <w:bookmarkEnd w:id="0"/>
      <w:bookmarkEnd w:id="1"/>
    </w:p>
    <w:p w:rsidR="00203E99" w:rsidRDefault="00F52680" w:rsidP="00F52680">
      <w:pPr>
        <w:pStyle w:val="Heading1"/>
      </w:pPr>
      <w:bookmarkStart w:id="2" w:name="_Toc455894744"/>
      <w:bookmarkStart w:id="3" w:name="_Toc402461088"/>
      <w:bookmarkStart w:id="4" w:name="_Toc455894743"/>
      <w:bookmarkStart w:id="5" w:name="_Toc423410238"/>
      <w:bookmarkStart w:id="6" w:name="_Toc425054504"/>
      <w:r>
        <w:t>Brief Description</w:t>
      </w:r>
      <w:bookmarkEnd w:id="2"/>
      <w:bookmarkEnd w:id="3"/>
      <w:r>
        <w:t xml:space="preserve"> </w:t>
      </w:r>
      <w:bookmarkEnd w:id="4"/>
    </w:p>
    <w:bookmarkEnd w:id="5"/>
    <w:bookmarkEnd w:id="6"/>
    <w:p w:rsidR="00F8223A" w:rsidRPr="00F8223A" w:rsidRDefault="00C07DC4" w:rsidP="00F8223A">
      <w:pPr>
        <w:pStyle w:val="BodyText"/>
      </w:pPr>
      <w:r>
        <w:t xml:space="preserve">Miners traverse the underground mine holding end devices that connect to strategically placed routers </w:t>
      </w:r>
      <w:r w:rsidR="00E21C75">
        <w:t xml:space="preserve">throughout the mining tunnels. </w:t>
      </w:r>
      <w:r w:rsidR="000807E4">
        <w:t>A router has a location property which is also the member’s location when the member passes by and connects to that router</w:t>
      </w:r>
      <w:r w:rsidR="00E21C75">
        <w:t>.</w:t>
      </w:r>
    </w:p>
    <w:p w:rsidR="00337A0E" w:rsidRDefault="00C971A4" w:rsidP="00337A0E">
      <w:pPr>
        <w:pStyle w:val="Heading1"/>
        <w:widowControl/>
      </w:pPr>
      <w:bookmarkStart w:id="7" w:name="_Toc402461089"/>
      <w:r w:rsidRPr="00C971A4">
        <w:t>Participating actor</w:t>
      </w:r>
      <w:bookmarkEnd w:id="7"/>
    </w:p>
    <w:p w:rsidR="00166BB0" w:rsidRDefault="00166BB0" w:rsidP="00166BB0">
      <w:pPr>
        <w:pStyle w:val="Heading2"/>
      </w:pPr>
      <w:bookmarkStart w:id="8" w:name="_Toc402461090"/>
      <w:r>
        <w:t>User</w:t>
      </w:r>
      <w:bookmarkEnd w:id="8"/>
    </w:p>
    <w:p w:rsidR="00166BB0" w:rsidRPr="00166BB0" w:rsidRDefault="00CC3BC7" w:rsidP="00166BB0">
      <w:pPr>
        <w:ind w:left="720"/>
      </w:pPr>
      <w:r>
        <w:t xml:space="preserve">The </w:t>
      </w:r>
      <w:r w:rsidR="00140530">
        <w:t xml:space="preserve">TMS </w:t>
      </w:r>
      <w:r>
        <w:t>user that is tracking miners or mining equipment.</w:t>
      </w:r>
    </w:p>
    <w:p w:rsidR="00723D99" w:rsidRPr="00723D99" w:rsidRDefault="00C971A4" w:rsidP="00723D99">
      <w:pPr>
        <w:pStyle w:val="Heading1"/>
        <w:widowControl/>
      </w:pPr>
      <w:bookmarkStart w:id="9" w:name="_Toc402461091"/>
      <w:r w:rsidRPr="00C971A4">
        <w:t>Entry conditions</w:t>
      </w:r>
      <w:bookmarkEnd w:id="9"/>
    </w:p>
    <w:p w:rsidR="00C971A4" w:rsidRDefault="00723D99" w:rsidP="00C971A4">
      <w:pPr>
        <w:pStyle w:val="Heading2"/>
        <w:widowControl/>
      </w:pPr>
      <w:bookmarkStart w:id="10" w:name="_Toc402461092"/>
      <w:r>
        <w:t>Physical network set up</w:t>
      </w:r>
      <w:bookmarkEnd w:id="10"/>
    </w:p>
    <w:p w:rsidR="00723D99" w:rsidRDefault="00723D99" w:rsidP="00723D99">
      <w:pPr>
        <w:ind w:left="720"/>
      </w:pPr>
      <w:r>
        <w:t>The coordinator, routers, and end devices must be properly placed throughout the tracking area.</w:t>
      </w:r>
    </w:p>
    <w:p w:rsidR="00337A0E" w:rsidRDefault="00337A0E" w:rsidP="00337A0E">
      <w:pPr>
        <w:pStyle w:val="Heading1"/>
        <w:widowControl/>
      </w:pPr>
      <w:bookmarkStart w:id="11" w:name="_Toc402461093"/>
      <w:r>
        <w:t>Flow of Events</w:t>
      </w:r>
      <w:bookmarkEnd w:id="11"/>
    </w:p>
    <w:p w:rsidR="00203E99" w:rsidRDefault="00421721">
      <w:pPr>
        <w:pStyle w:val="Heading2"/>
        <w:widowControl/>
      </w:pPr>
      <w:bookmarkStart w:id="12" w:name="_Toc402461094"/>
      <w:r>
        <w:t>User selects a member</w:t>
      </w:r>
      <w:bookmarkEnd w:id="12"/>
    </w:p>
    <w:p w:rsidR="00855E99" w:rsidRDefault="00421721" w:rsidP="00855E99">
      <w:pPr>
        <w:pStyle w:val="BodyText"/>
        <w:numPr>
          <w:ilvl w:val="0"/>
          <w:numId w:val="4"/>
        </w:numPr>
      </w:pPr>
      <w:r>
        <w:t>The user selects a member from the list of active members in the mine</w:t>
      </w:r>
      <w:r w:rsidR="0006367B">
        <w:t xml:space="preserve"> or my clicking the map</w:t>
      </w:r>
      <w:r>
        <w:t xml:space="preserve">. </w:t>
      </w:r>
    </w:p>
    <w:p w:rsidR="007F1943" w:rsidRPr="007F1943" w:rsidRDefault="00311EBF" w:rsidP="00855E99">
      <w:pPr>
        <w:pStyle w:val="BodyText"/>
        <w:numPr>
          <w:ilvl w:val="0"/>
          <w:numId w:val="4"/>
        </w:numPr>
      </w:pPr>
      <w:r>
        <w:t xml:space="preserve">The member is </w:t>
      </w:r>
      <w:r w:rsidR="00AD682A">
        <w:t xml:space="preserve">only selectable if they are </w:t>
      </w:r>
      <w:r>
        <w:t>associated with a tag.</w:t>
      </w:r>
    </w:p>
    <w:p w:rsidR="00337A0E" w:rsidRDefault="00DF314C" w:rsidP="00337A0E">
      <w:pPr>
        <w:pStyle w:val="Heading2"/>
        <w:widowControl/>
      </w:pPr>
      <w:bookmarkStart w:id="13" w:name="_Toc402461095"/>
      <w:bookmarkStart w:id="14" w:name="_Toc423410242"/>
      <w:bookmarkStart w:id="15" w:name="_Toc425054508"/>
      <w:bookmarkStart w:id="16" w:name="_Toc455894748"/>
      <w:r>
        <w:t>Display member position</w:t>
      </w:r>
      <w:bookmarkEnd w:id="13"/>
    </w:p>
    <w:bookmarkEnd w:id="14"/>
    <w:bookmarkEnd w:id="15"/>
    <w:bookmarkEnd w:id="16"/>
    <w:p w:rsidR="00C6098A" w:rsidRDefault="00DF314C" w:rsidP="00855E99">
      <w:pPr>
        <w:pStyle w:val="BodyText"/>
        <w:numPr>
          <w:ilvl w:val="0"/>
          <w:numId w:val="3"/>
        </w:numPr>
      </w:pPr>
      <w:r>
        <w:t>The member is cross referenced with the router it is at and the router’s position in the mine is displayed alongside the member information.</w:t>
      </w:r>
    </w:p>
    <w:p w:rsidR="00231ECC" w:rsidRPr="00C6098A" w:rsidRDefault="00231ECC" w:rsidP="00855E99">
      <w:pPr>
        <w:pStyle w:val="BodyText"/>
        <w:numPr>
          <w:ilvl w:val="0"/>
          <w:numId w:val="3"/>
        </w:numPr>
      </w:pPr>
      <w:r>
        <w:t>The member’s information is displayed on the map.</w:t>
      </w:r>
      <w:bookmarkStart w:id="17" w:name="_GoBack"/>
      <w:bookmarkEnd w:id="17"/>
    </w:p>
    <w:p w:rsidR="00203E99" w:rsidRDefault="00C971A4">
      <w:pPr>
        <w:pStyle w:val="Heading1"/>
        <w:widowControl/>
      </w:pPr>
      <w:bookmarkStart w:id="18" w:name="_Toc402461096"/>
      <w:r>
        <w:t>Exit</w:t>
      </w:r>
      <w:r w:rsidR="00203E99">
        <w:t xml:space="preserve"> Conditions</w:t>
      </w:r>
      <w:bookmarkEnd w:id="18"/>
    </w:p>
    <w:p w:rsidR="00203E99" w:rsidRDefault="00382B1B" w:rsidP="00C971A4">
      <w:pPr>
        <w:pStyle w:val="Heading2"/>
        <w:widowControl/>
      </w:pPr>
      <w:bookmarkStart w:id="19" w:name="_Toc402461097"/>
      <w:r>
        <w:t>Member position is displayed</w:t>
      </w:r>
      <w:bookmarkEnd w:id="19"/>
    </w:p>
    <w:p w:rsidR="00C73F55" w:rsidRPr="00C73F55" w:rsidRDefault="00F225CA" w:rsidP="00855E99">
      <w:pPr>
        <w:pStyle w:val="ListParagraph"/>
        <w:numPr>
          <w:ilvl w:val="0"/>
          <w:numId w:val="2"/>
        </w:numPr>
      </w:pPr>
      <w:r>
        <w:t>A tabular view displays the member’</w:t>
      </w:r>
      <w:r w:rsidR="006A1B98">
        <w:t>s location</w:t>
      </w:r>
      <w:r>
        <w:t>.</w:t>
      </w:r>
    </w:p>
    <w:p w:rsidR="00203E99" w:rsidRDefault="00C971A4">
      <w:pPr>
        <w:pStyle w:val="Heading1"/>
      </w:pPr>
      <w:bookmarkStart w:id="20" w:name="_Toc402461098"/>
      <w:r w:rsidRPr="00C971A4">
        <w:t>Quality requirements</w:t>
      </w:r>
      <w:bookmarkEnd w:id="20"/>
    </w:p>
    <w:p w:rsidR="00203E99" w:rsidRDefault="00203E99" w:rsidP="00E9502E">
      <w:pPr>
        <w:pStyle w:val="Heading2"/>
      </w:pPr>
      <w:bookmarkStart w:id="21" w:name="_Toc455894757"/>
      <w:bookmarkStart w:id="22" w:name="_Toc402461099"/>
      <w:r>
        <w:t>&lt;</w:t>
      </w:r>
      <w:r w:rsidR="00E9502E" w:rsidRPr="00E9502E">
        <w:t>Quality requirement</w:t>
      </w:r>
      <w:r w:rsidR="00E9502E">
        <w:t xml:space="preserve"> one</w:t>
      </w:r>
      <w:r>
        <w:t>&gt;</w:t>
      </w:r>
      <w:bookmarkEnd w:id="21"/>
      <w:bookmarkEnd w:id="22"/>
    </w:p>
    <w:sectPr w:rsidR="00203E99"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AD9" w:rsidRDefault="00420AD9">
      <w:pPr>
        <w:spacing w:line="240" w:lineRule="auto"/>
      </w:pPr>
      <w:r>
        <w:separator/>
      </w:r>
    </w:p>
  </w:endnote>
  <w:endnote w:type="continuationSeparator" w:id="0">
    <w:p w:rsidR="00420AD9" w:rsidRDefault="00420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03E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337A0E" w:rsidP="002109AB">
          <w:pPr>
            <w:jc w:val="center"/>
          </w:pPr>
          <w:r>
            <w:sym w:font="Symbol" w:char="F0D3"/>
          </w:r>
          <w:r w:rsidR="002109AB" w:rsidRPr="002109AB">
            <w:rPr>
              <w:i/>
              <w:iCs/>
            </w:rPr>
            <w:t>Philip Kurowski</w:t>
          </w:r>
          <w:r>
            <w:t>, 201</w:t>
          </w:r>
          <w:r w:rsidR="002109AB"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231ECC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203E99" w:rsidRDefault="00203E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AD9" w:rsidRDefault="00420AD9">
      <w:pPr>
        <w:spacing w:line="240" w:lineRule="auto"/>
      </w:pPr>
      <w:r>
        <w:separator/>
      </w:r>
    </w:p>
  </w:footnote>
  <w:footnote w:type="continuationSeparator" w:id="0">
    <w:p w:rsidR="00420AD9" w:rsidRDefault="00420A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E99" w:rsidRDefault="00203E99">
    <w:pPr>
      <w:rPr>
        <w:sz w:val="24"/>
      </w:rPr>
    </w:pPr>
  </w:p>
  <w:p w:rsidR="00203E99" w:rsidRDefault="00203E99">
    <w:pPr>
      <w:pBdr>
        <w:top w:val="single" w:sz="6" w:space="1" w:color="auto"/>
      </w:pBdr>
      <w:rPr>
        <w:sz w:val="24"/>
      </w:rPr>
    </w:pPr>
  </w:p>
  <w:p w:rsidR="00203E99" w:rsidRDefault="00203E99" w:rsidP="00BA102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393E">
      <w:rPr>
        <w:rFonts w:ascii="Arial" w:hAnsi="Arial"/>
        <w:b/>
        <w:sz w:val="36"/>
      </w:rPr>
      <w:t>SE 4450 - SOFTWARE ENGINEERING DESIGN II</w:t>
    </w:r>
    <w:r>
      <w:rPr>
        <w:rFonts w:ascii="Arial" w:hAnsi="Arial"/>
        <w:b/>
        <w:sz w:val="36"/>
      </w:rPr>
      <w:fldChar w:fldCharType="end"/>
    </w:r>
  </w:p>
  <w:p w:rsidR="00203E99" w:rsidRDefault="00203E99">
    <w:pPr>
      <w:pBdr>
        <w:bottom w:val="single" w:sz="6" w:space="1" w:color="auto"/>
      </w:pBdr>
      <w:jc w:val="right"/>
      <w:rPr>
        <w:sz w:val="24"/>
      </w:rPr>
    </w:pPr>
  </w:p>
  <w:p w:rsidR="00203E99" w:rsidRDefault="00203E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03E99">
      <w:tc>
        <w:tcPr>
          <w:tcW w:w="6379" w:type="dxa"/>
        </w:tcPr>
        <w:p w:rsidR="00203E99" w:rsidRDefault="00420AD9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2109AB">
            <w:t>Automated Wireless Asset Tracking for Underground Mines</w:t>
          </w:r>
          <w:r>
            <w:fldChar w:fldCharType="end"/>
          </w:r>
        </w:p>
      </w:tc>
      <w:tc>
        <w:tcPr>
          <w:tcW w:w="3179" w:type="dxa"/>
        </w:tcPr>
        <w:p w:rsidR="00203E99" w:rsidRDefault="00203E9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2109AB">
            <w:t>1.0</w:t>
          </w:r>
        </w:p>
      </w:tc>
    </w:tr>
    <w:tr w:rsidR="00203E99">
      <w:tc>
        <w:tcPr>
          <w:tcW w:w="6379" w:type="dxa"/>
        </w:tcPr>
        <w:p w:rsidR="00203E99" w:rsidRDefault="00420AD9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752AE4">
            <w:t>Use Case Specification: View Member Position</w:t>
          </w:r>
          <w:r>
            <w:fldChar w:fldCharType="end"/>
          </w:r>
        </w:p>
      </w:tc>
      <w:tc>
        <w:tcPr>
          <w:tcW w:w="3179" w:type="dxa"/>
        </w:tcPr>
        <w:p w:rsidR="00203E99" w:rsidRDefault="00203E99" w:rsidP="00A8326B">
          <w:r>
            <w:t xml:space="preserve">  Date:  </w:t>
          </w:r>
          <w:r w:rsidR="00A8326B">
            <w:t>10</w:t>
          </w:r>
          <w:r w:rsidR="002109AB">
            <w:t>/05/14</w:t>
          </w:r>
        </w:p>
      </w:tc>
    </w:tr>
    <w:tr w:rsidR="00203E99">
      <w:tc>
        <w:tcPr>
          <w:tcW w:w="9558" w:type="dxa"/>
          <w:gridSpan w:val="2"/>
        </w:tcPr>
        <w:p w:rsidR="00203E99" w:rsidRDefault="005575A9" w:rsidP="005575A9">
          <w:r>
            <w:t>CreatePathChart</w:t>
          </w:r>
        </w:p>
      </w:tc>
    </w:tr>
  </w:tbl>
  <w:p w:rsidR="00203E99" w:rsidRDefault="00203E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48D251B9"/>
    <w:multiLevelType w:val="hybridMultilevel"/>
    <w:tmpl w:val="B4DE53E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8E5700"/>
    <w:multiLevelType w:val="hybridMultilevel"/>
    <w:tmpl w:val="B8DC6F1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DBD2F2D"/>
    <w:multiLevelType w:val="hybridMultilevel"/>
    <w:tmpl w:val="1914809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E3"/>
    <w:rsid w:val="00014708"/>
    <w:rsid w:val="00023022"/>
    <w:rsid w:val="0006367B"/>
    <w:rsid w:val="000807E4"/>
    <w:rsid w:val="001062E3"/>
    <w:rsid w:val="00140530"/>
    <w:rsid w:val="00166BB0"/>
    <w:rsid w:val="00203E99"/>
    <w:rsid w:val="002109AB"/>
    <w:rsid w:val="00223B87"/>
    <w:rsid w:val="00231ECC"/>
    <w:rsid w:val="002E0B00"/>
    <w:rsid w:val="00306512"/>
    <w:rsid w:val="00311EBF"/>
    <w:rsid w:val="00337A0E"/>
    <w:rsid w:val="00371C3A"/>
    <w:rsid w:val="00382B1B"/>
    <w:rsid w:val="003F393E"/>
    <w:rsid w:val="00420AD9"/>
    <w:rsid w:val="00421721"/>
    <w:rsid w:val="004B4D9B"/>
    <w:rsid w:val="00537FE3"/>
    <w:rsid w:val="005575A9"/>
    <w:rsid w:val="005751AF"/>
    <w:rsid w:val="006A1B98"/>
    <w:rsid w:val="006F6999"/>
    <w:rsid w:val="00721438"/>
    <w:rsid w:val="00723D99"/>
    <w:rsid w:val="00752AE4"/>
    <w:rsid w:val="007F1943"/>
    <w:rsid w:val="00837D22"/>
    <w:rsid w:val="00855E99"/>
    <w:rsid w:val="0086721C"/>
    <w:rsid w:val="00882604"/>
    <w:rsid w:val="00883D3C"/>
    <w:rsid w:val="009A75AE"/>
    <w:rsid w:val="009E32B1"/>
    <w:rsid w:val="009E4A2E"/>
    <w:rsid w:val="00A17890"/>
    <w:rsid w:val="00A558B9"/>
    <w:rsid w:val="00A8326B"/>
    <w:rsid w:val="00AA588C"/>
    <w:rsid w:val="00AB0DE8"/>
    <w:rsid w:val="00AB6783"/>
    <w:rsid w:val="00AD682A"/>
    <w:rsid w:val="00BA1023"/>
    <w:rsid w:val="00C07DC4"/>
    <w:rsid w:val="00C6098A"/>
    <w:rsid w:val="00C73F55"/>
    <w:rsid w:val="00C875ED"/>
    <w:rsid w:val="00C971A4"/>
    <w:rsid w:val="00CC3BC7"/>
    <w:rsid w:val="00DF314C"/>
    <w:rsid w:val="00E21C75"/>
    <w:rsid w:val="00E9502E"/>
    <w:rsid w:val="00EA0B3A"/>
    <w:rsid w:val="00F225CA"/>
    <w:rsid w:val="00F52680"/>
    <w:rsid w:val="00F8223A"/>
    <w:rsid w:val="00FB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24A5F-AE97-43F3-A0E2-B4A5AE0B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5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\Documents\%23%23%20School%20%23%23\Year%203\Semester%202\SE%203350%20-%20Software%20Design\RequisitePro%20Project\nomenIpsum\Outlines\SE3350y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SE3350y_ucspec.dot</Template>
  <TotalTime>127</TotalTime>
  <Pages>4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View Member Position</vt:lpstr>
    </vt:vector>
  </TitlesOfParts>
  <Company>SE 4450 - SOFTWARE ENGINEERING DESIGN II</Company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View Member Position</dc:title>
  <dc:subject>Automated Wireless Asset Tracking for Underground Mines</dc:subject>
  <dc:creator>Philip Kurowski</dc:creator>
  <cp:keywords/>
  <cp:lastModifiedBy>Philip Kurowski</cp:lastModifiedBy>
  <cp:revision>37</cp:revision>
  <cp:lastPrinted>2014-10-27T11:33:00Z</cp:lastPrinted>
  <dcterms:created xsi:type="dcterms:W3CDTF">2014-10-27T11:14:00Z</dcterms:created>
  <dcterms:modified xsi:type="dcterms:W3CDTF">2014-11-12T00:52:00Z</dcterms:modified>
</cp:coreProperties>
</file>