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EA6A3A">
      <w:pPr>
        <w:pStyle w:val="Title"/>
        <w:jc w:val="right"/>
      </w:pPr>
      <w:fldSimple w:instr="title  \* Mergeformat ">
        <w:r w:rsidR="00D10979">
          <w:t>Use Case Specification: Create Miner Block Report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DB2A44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DB2A44">
        <w:rPr>
          <w:noProof/>
        </w:rPr>
        <w:t>1.</w:t>
      </w:r>
      <w:r w:rsidR="00DB2A44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DB2A44">
        <w:rPr>
          <w:noProof/>
        </w:rPr>
        <w:t>Brief Description</w:t>
      </w:r>
      <w:r w:rsidR="00DB2A44">
        <w:rPr>
          <w:noProof/>
        </w:rPr>
        <w:tab/>
      </w:r>
      <w:r w:rsidR="00DB2A44">
        <w:rPr>
          <w:noProof/>
        </w:rPr>
        <w:fldChar w:fldCharType="begin"/>
      </w:r>
      <w:r w:rsidR="00DB2A44">
        <w:rPr>
          <w:noProof/>
        </w:rPr>
        <w:instrText xml:space="preserve"> PAGEREF _Toc404287998 \h </w:instrText>
      </w:r>
      <w:r w:rsidR="00DB2A44">
        <w:rPr>
          <w:noProof/>
        </w:rPr>
      </w:r>
      <w:r w:rsidR="00DB2A44">
        <w:rPr>
          <w:noProof/>
        </w:rPr>
        <w:fldChar w:fldCharType="separate"/>
      </w:r>
      <w:r w:rsidR="00DB2A44">
        <w:rPr>
          <w:noProof/>
        </w:rPr>
        <w:t>1</w:t>
      </w:r>
      <w:r w:rsidR="00DB2A44">
        <w:rPr>
          <w:noProof/>
        </w:rPr>
        <w:fldChar w:fldCharType="end"/>
      </w:r>
    </w:p>
    <w:p w:rsidR="00DB2A44" w:rsidRDefault="00DB2A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miner block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miner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shown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B2A44" w:rsidRDefault="00DB2A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A6A3A">
      <w:pPr>
        <w:pStyle w:val="Title"/>
      </w:pPr>
      <w:fldSimple w:instr="title  \* Mergeformat ">
        <w:r w:rsidR="00807D31">
          <w:t>Use Case Specification: Create Miner Block Report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7998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670DF5" w:rsidP="00670DF5">
      <w:pPr>
        <w:pStyle w:val="BodyText"/>
      </w:pPr>
      <w:r>
        <w:t>This use case allow a user to create a report containing the router information and date of every instance that a particular miner has entered a blocked zone.</w:t>
      </w:r>
    </w:p>
    <w:p w:rsidR="00337A0E" w:rsidRDefault="00C971A4" w:rsidP="00337A0E">
      <w:pPr>
        <w:pStyle w:val="Heading1"/>
        <w:widowControl/>
      </w:pPr>
      <w:bookmarkStart w:id="8" w:name="_Toc404287999"/>
      <w:r w:rsidRPr="00C971A4">
        <w:t>Participating actor</w:t>
      </w:r>
      <w:bookmarkEnd w:id="8"/>
    </w:p>
    <w:p w:rsidR="001D7B92" w:rsidRDefault="001D7B92" w:rsidP="001D7B92">
      <w:pPr>
        <w:pStyle w:val="Heading2"/>
        <w:widowControl/>
      </w:pPr>
      <w:bookmarkStart w:id="9" w:name="_Toc404287616"/>
      <w:bookmarkStart w:id="10" w:name="_Toc404288000"/>
      <w:r>
        <w:t>User</w:t>
      </w:r>
      <w:bookmarkEnd w:id="9"/>
      <w:bookmarkEnd w:id="10"/>
    </w:p>
    <w:p w:rsidR="00F8223A" w:rsidRPr="00F8223A" w:rsidRDefault="001D7B92" w:rsidP="001D7B92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1" w:name="_Toc404288001"/>
      <w:r w:rsidRPr="00C971A4">
        <w:t>Entry conditions</w:t>
      </w:r>
      <w:bookmarkEnd w:id="11"/>
    </w:p>
    <w:p w:rsidR="001D7B92" w:rsidRDefault="001D7B92" w:rsidP="001D7B92">
      <w:pPr>
        <w:pStyle w:val="Heading2"/>
        <w:widowControl/>
      </w:pPr>
      <w:bookmarkStart w:id="12" w:name="_Toc402556033"/>
      <w:bookmarkStart w:id="13" w:name="_Toc404287618"/>
      <w:bookmarkStart w:id="14" w:name="_Toc404288002"/>
      <w:r>
        <w:t>User logged in</w:t>
      </w:r>
      <w:bookmarkEnd w:id="12"/>
      <w:bookmarkEnd w:id="13"/>
      <w:bookmarkEnd w:id="14"/>
    </w:p>
    <w:p w:rsidR="001D7B92" w:rsidRDefault="001D7B92" w:rsidP="001D7B92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337A0E" w:rsidRDefault="00337A0E" w:rsidP="00337A0E">
      <w:pPr>
        <w:pStyle w:val="Heading1"/>
        <w:widowControl/>
      </w:pPr>
      <w:bookmarkStart w:id="15" w:name="_Toc404288003"/>
      <w:r>
        <w:t>Flow of Events</w:t>
      </w:r>
      <w:bookmarkEnd w:id="15"/>
    </w:p>
    <w:p w:rsidR="00792CC6" w:rsidRDefault="00792CC6" w:rsidP="00792CC6">
      <w:pPr>
        <w:pStyle w:val="Heading2"/>
        <w:widowControl/>
      </w:pPr>
      <w:bookmarkStart w:id="16" w:name="_Toc404287620"/>
      <w:bookmarkStart w:id="17" w:name="_Toc404288004"/>
      <w:r>
        <w:t>User selects to create miner block report</w:t>
      </w:r>
      <w:bookmarkEnd w:id="16"/>
      <w:bookmarkEnd w:id="17"/>
    </w:p>
    <w:p w:rsidR="00792CC6" w:rsidRDefault="00792CC6" w:rsidP="00792CC6">
      <w:pPr>
        <w:pStyle w:val="BodyText"/>
        <w:numPr>
          <w:ilvl w:val="0"/>
          <w:numId w:val="2"/>
        </w:numPr>
      </w:pPr>
      <w:r>
        <w:t xml:space="preserve">The user selects </w:t>
      </w:r>
      <w:r w:rsidR="00366DAC">
        <w:t>miner block</w:t>
      </w:r>
      <w:r>
        <w:t xml:space="preserve"> from the list of report in the main window’s menu</w:t>
      </w:r>
    </w:p>
    <w:p w:rsidR="00792CC6" w:rsidRPr="00792CC6" w:rsidRDefault="00792CC6" w:rsidP="00792CC6">
      <w:pPr>
        <w:pStyle w:val="BodyText"/>
        <w:numPr>
          <w:ilvl w:val="0"/>
          <w:numId w:val="2"/>
        </w:numPr>
      </w:pPr>
      <w:r>
        <w:t>An input window is shown that lets the user specify the miner on which to report</w:t>
      </w:r>
    </w:p>
    <w:p w:rsidR="00337A0E" w:rsidRDefault="00792CC6" w:rsidP="00337A0E">
      <w:pPr>
        <w:pStyle w:val="Heading2"/>
        <w:widowControl/>
      </w:pPr>
      <w:bookmarkStart w:id="18" w:name="_Toc423410242"/>
      <w:bookmarkStart w:id="19" w:name="_Toc425054508"/>
      <w:bookmarkStart w:id="20" w:name="_Toc455894748"/>
      <w:bookmarkStart w:id="21" w:name="_Toc404288005"/>
      <w:r>
        <w:t>User selects miner</w:t>
      </w:r>
      <w:bookmarkEnd w:id="21"/>
    </w:p>
    <w:bookmarkEnd w:id="18"/>
    <w:bookmarkEnd w:id="19"/>
    <w:bookmarkEnd w:id="20"/>
    <w:p w:rsidR="00792CC6" w:rsidRDefault="00085E25" w:rsidP="00085E25">
      <w:pPr>
        <w:pStyle w:val="BodyText"/>
        <w:numPr>
          <w:ilvl w:val="0"/>
          <w:numId w:val="3"/>
        </w:numPr>
      </w:pPr>
      <w:r>
        <w:t>The user selects the miner’s member number from a list</w:t>
      </w:r>
    </w:p>
    <w:p w:rsidR="00AF19DD" w:rsidRDefault="00AF19DD" w:rsidP="00AF19DD">
      <w:pPr>
        <w:pStyle w:val="Heading2"/>
        <w:widowControl/>
      </w:pPr>
      <w:bookmarkStart w:id="22" w:name="_Toc404287621"/>
      <w:bookmarkStart w:id="23" w:name="_Toc404288006"/>
      <w:r>
        <w:t>Report is shown to user</w:t>
      </w:r>
      <w:bookmarkEnd w:id="22"/>
      <w:bookmarkEnd w:id="23"/>
    </w:p>
    <w:p w:rsidR="00AF19DD" w:rsidRPr="00792CC6" w:rsidRDefault="00AF19DD" w:rsidP="00AF19DD">
      <w:pPr>
        <w:pStyle w:val="BodyText"/>
        <w:numPr>
          <w:ilvl w:val="0"/>
          <w:numId w:val="2"/>
        </w:numPr>
      </w:pPr>
      <w:r>
        <w:t>A report of all instances of the selected miner entering a blocked zone is shown in another window in PDF</w:t>
      </w:r>
    </w:p>
    <w:p w:rsidR="00203E99" w:rsidRDefault="00C971A4">
      <w:pPr>
        <w:pStyle w:val="Heading1"/>
        <w:widowControl/>
      </w:pPr>
      <w:bookmarkStart w:id="24" w:name="_Toc404288007"/>
      <w:r>
        <w:t>Exit</w:t>
      </w:r>
      <w:r w:rsidR="00203E99">
        <w:t xml:space="preserve"> Conditions</w:t>
      </w:r>
      <w:bookmarkEnd w:id="24"/>
    </w:p>
    <w:p w:rsidR="009C2AE6" w:rsidRDefault="009C2AE6" w:rsidP="009C2AE6">
      <w:pPr>
        <w:pStyle w:val="Heading2"/>
        <w:widowControl/>
      </w:pPr>
      <w:bookmarkStart w:id="25" w:name="_Toc404287623"/>
      <w:bookmarkStart w:id="26" w:name="_Toc404288008"/>
      <w:r>
        <w:t>PDF Report generated</w:t>
      </w:r>
      <w:bookmarkEnd w:id="25"/>
      <w:bookmarkEnd w:id="26"/>
    </w:p>
    <w:p w:rsidR="009C2AE6" w:rsidRPr="00473E1A" w:rsidRDefault="009C2AE6" w:rsidP="009C2AE6">
      <w:pPr>
        <w:ind w:left="720"/>
      </w:pPr>
      <w:r>
        <w:t>A PDF report is generated and can be saved to the computer.</w:t>
      </w:r>
    </w:p>
    <w:p w:rsidR="00203E99" w:rsidRDefault="00C971A4">
      <w:pPr>
        <w:pStyle w:val="Heading1"/>
      </w:pPr>
      <w:bookmarkStart w:id="27" w:name="_Toc404288009"/>
      <w:r w:rsidRPr="00C971A4">
        <w:t>Quality requirements</w:t>
      </w:r>
      <w:bookmarkEnd w:id="27"/>
    </w:p>
    <w:p w:rsidR="00203E99" w:rsidRDefault="00203E99" w:rsidP="00E9502E">
      <w:pPr>
        <w:pStyle w:val="Heading2"/>
      </w:pPr>
      <w:bookmarkStart w:id="28" w:name="_Toc455894757"/>
      <w:bookmarkStart w:id="29" w:name="_Toc404288010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8"/>
      <w:bookmarkEnd w:id="29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74C" w:rsidRDefault="00D4174C">
      <w:pPr>
        <w:spacing w:line="240" w:lineRule="auto"/>
      </w:pPr>
      <w:r>
        <w:separator/>
      </w:r>
    </w:p>
  </w:endnote>
  <w:endnote w:type="continuationSeparator" w:id="0">
    <w:p w:rsidR="00D4174C" w:rsidRDefault="00D41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B2A4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74C" w:rsidRDefault="00D4174C">
      <w:pPr>
        <w:spacing w:line="240" w:lineRule="auto"/>
      </w:pPr>
      <w:r>
        <w:separator/>
      </w:r>
    </w:p>
  </w:footnote>
  <w:footnote w:type="continuationSeparator" w:id="0">
    <w:p w:rsidR="00D4174C" w:rsidRDefault="00D417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A6A3A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A6A3A">
          <w:fldSimple w:instr="title  \* Mergeformat ">
            <w:r w:rsidR="00D10979">
              <w:t>Use Case Specification: Create Miner Block Report</w:t>
            </w:r>
          </w:fldSimple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D10979" w:rsidP="00D10979">
          <w:proofErr w:type="spellStart"/>
          <w:r w:rsidRPr="00D10979">
            <w:t>Create</w:t>
          </w:r>
          <w:r>
            <w:t>MinerBlock</w:t>
          </w:r>
          <w:r w:rsidRPr="00D10979">
            <w:t>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C4E99"/>
    <w:multiLevelType w:val="hybridMultilevel"/>
    <w:tmpl w:val="238E4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85E25"/>
    <w:rsid w:val="000A5D0E"/>
    <w:rsid w:val="001D7B92"/>
    <w:rsid w:val="00203E99"/>
    <w:rsid w:val="002109AB"/>
    <w:rsid w:val="002C6BB3"/>
    <w:rsid w:val="00337A0E"/>
    <w:rsid w:val="00366DAC"/>
    <w:rsid w:val="00371C3A"/>
    <w:rsid w:val="003F393E"/>
    <w:rsid w:val="00502994"/>
    <w:rsid w:val="00537FE3"/>
    <w:rsid w:val="005751AF"/>
    <w:rsid w:val="00670DF5"/>
    <w:rsid w:val="006D24BD"/>
    <w:rsid w:val="006E787B"/>
    <w:rsid w:val="00792CC6"/>
    <w:rsid w:val="00807D31"/>
    <w:rsid w:val="00821146"/>
    <w:rsid w:val="0086721C"/>
    <w:rsid w:val="009C2AE6"/>
    <w:rsid w:val="009E4A2E"/>
    <w:rsid w:val="00A17890"/>
    <w:rsid w:val="00A86E92"/>
    <w:rsid w:val="00AA588C"/>
    <w:rsid w:val="00AF19DD"/>
    <w:rsid w:val="00BA1023"/>
    <w:rsid w:val="00C971A4"/>
    <w:rsid w:val="00D10979"/>
    <w:rsid w:val="00D4174C"/>
    <w:rsid w:val="00DB2A44"/>
    <w:rsid w:val="00E9502E"/>
    <w:rsid w:val="00EA6A3A"/>
    <w:rsid w:val="00EF5508"/>
    <w:rsid w:val="00F52680"/>
    <w:rsid w:val="00F8223A"/>
    <w:rsid w:val="00FB5E12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Create Tag Report</vt:lpstr>
    </vt:vector>
  </TitlesOfParts>
  <Company>SE 4450 - SOFTWARE ENGINEERING DESIGN II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Miner Block Report</dc:title>
  <dc:subject>Automated Wireless Asset Tracking for Underground Mines</dc:subject>
  <dc:creator>Philip Kurowski</dc:creator>
  <cp:keywords/>
  <cp:lastModifiedBy>Philip Kurowski</cp:lastModifiedBy>
  <cp:revision>20</cp:revision>
  <cp:lastPrinted>2014-10-27T11:13:00Z</cp:lastPrinted>
  <dcterms:created xsi:type="dcterms:W3CDTF">2014-10-27T11:07:00Z</dcterms:created>
  <dcterms:modified xsi:type="dcterms:W3CDTF">2014-11-21T04:04:00Z</dcterms:modified>
</cp:coreProperties>
</file>