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r>
        <w:fldChar w:fldCharType="begin"/>
      </w:r>
      <w:r>
        <w:instrText xml:space="preserve"> SUBJECT  \* MERGEFORMAT </w:instrText>
      </w:r>
      <w:r>
        <w:fldChar w:fldCharType="separate"/>
      </w:r>
      <w:r w:rsidR="003F393E">
        <w:t>Automated Wireless Asset Tracking for Underground Mines</w:t>
      </w:r>
      <w:r>
        <w:fldChar w:fldCharType="end"/>
      </w:r>
    </w:p>
    <w:p w:rsidR="00203E99" w:rsidRDefault="000A5D0E">
      <w:pPr>
        <w:pStyle w:val="Title"/>
        <w:jc w:val="right"/>
      </w:pPr>
      <w:fldSimple w:instr="title  \* Mergeformat ">
        <w:r w:rsidR="0072267F">
          <w:t>Use Case Specification: Create Miner Position Report</w:t>
        </w:r>
      </w:fldSimple>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6D24BD">
            <w:pPr>
              <w:pStyle w:val="Tabletext"/>
            </w:pPr>
            <w:r>
              <w:t>10/20/14</w:t>
            </w:r>
          </w:p>
        </w:tc>
        <w:tc>
          <w:tcPr>
            <w:tcW w:w="1152" w:type="dxa"/>
          </w:tcPr>
          <w:p w:rsidR="00203E99" w:rsidRDefault="002109AB">
            <w:pPr>
              <w:pStyle w:val="Tabletext"/>
            </w:pPr>
            <w:r>
              <w:t>1.0</w:t>
            </w:r>
          </w:p>
        </w:tc>
        <w:tc>
          <w:tcPr>
            <w:tcW w:w="3744" w:type="dxa"/>
          </w:tcPr>
          <w:p w:rsidR="00203E99" w:rsidRDefault="00502994">
            <w:pPr>
              <w:pStyle w:val="Tabletext"/>
            </w:pPr>
            <w:r>
              <w:t>Completed use case.</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0A5D0E">
      <w:pPr>
        <w:pStyle w:val="Title"/>
      </w:pPr>
      <w:fldSimple w:instr="title  \* Mergeformat ">
        <w:r w:rsidR="00E32F59">
          <w:t>Use Case Specification: Create Miner Position Report</w:t>
        </w:r>
      </w:fldSimple>
      <w:bookmarkStart w:id="0" w:name="_Toc423410237"/>
      <w:bookmarkStart w:id="1" w:name="_Toc425054503"/>
      <w:bookmarkStart w:id="2" w:name="_GoBack"/>
      <w:bookmarkEnd w:id="2"/>
      <w:r w:rsidR="00203E99">
        <w:t xml:space="preserve"> </w:t>
      </w:r>
      <w:bookmarkEnd w:id="0"/>
      <w:bookmarkEnd w:id="1"/>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w:t>
      </w:r>
      <w:proofErr w:type="gramStart"/>
      <w:r>
        <w:t>One</w:t>
      </w:r>
      <w:proofErr w:type="gramEnd"/>
      <w:r>
        <w:t xml:space="preserv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 xml:space="preserve">&lt; Entry condition </w:t>
      </w:r>
      <w:proofErr w:type="gramStart"/>
      <w:r>
        <w:t>One</w:t>
      </w:r>
      <w:proofErr w:type="gramEnd"/>
      <w:r>
        <w:t xml:space="preserv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proofErr w:type="gramStart"/>
      <w:r w:rsidR="00C971A4">
        <w:t>the</w:t>
      </w:r>
      <w:proofErr w:type="gramEnd"/>
      <w:r w:rsidR="00C971A4">
        <w:t xml:space="preserv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5D4" w:rsidRDefault="009615D4">
      <w:pPr>
        <w:spacing w:line="240" w:lineRule="auto"/>
      </w:pPr>
      <w:r>
        <w:separator/>
      </w:r>
    </w:p>
  </w:endnote>
  <w:endnote w:type="continuationSeparator" w:id="0">
    <w:p w:rsidR="009615D4" w:rsidRDefault="00961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E32F59">
            <w:rPr>
              <w:rStyle w:val="PageNumber"/>
              <w:noProof/>
            </w:rPr>
            <w:t>iii</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5D4" w:rsidRDefault="009615D4">
      <w:pPr>
        <w:spacing w:line="240" w:lineRule="auto"/>
      </w:pPr>
      <w:r>
        <w:separator/>
      </w:r>
    </w:p>
  </w:footnote>
  <w:footnote w:type="continuationSeparator" w:id="0">
    <w:p w:rsidR="009615D4" w:rsidRDefault="009615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0A5D0E">
          <w:fldSimple w:instr="subject  \* Mergeformat ">
            <w:r w:rsidR="002109AB">
              <w:t>Automated Wireless Asset Tracking for Underground Mines</w:t>
            </w:r>
          </w:fldSimple>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0A5D0E">
          <w:fldSimple w:instr="title  \* Mergeformat ">
            <w:r w:rsidR="0072267F">
              <w:t>Use Case Specification: Create Miner Position Report</w:t>
            </w:r>
          </w:fldSimple>
        </w:p>
      </w:tc>
      <w:tc>
        <w:tcPr>
          <w:tcW w:w="3179" w:type="dxa"/>
        </w:tcPr>
        <w:p w:rsidR="00203E99" w:rsidRDefault="00203E99" w:rsidP="006D24BD">
          <w:r>
            <w:t xml:space="preserve">  Date:  </w:t>
          </w:r>
          <w:r w:rsidR="006D24BD">
            <w:t>10</w:t>
          </w:r>
          <w:r w:rsidR="002109AB">
            <w:t>/</w:t>
          </w:r>
          <w:r w:rsidR="006D24BD">
            <w:t>20</w:t>
          </w:r>
          <w:r w:rsidR="002109AB">
            <w:t>/14</w:t>
          </w:r>
        </w:p>
      </w:tc>
    </w:tr>
    <w:tr w:rsidR="00203E99">
      <w:tc>
        <w:tcPr>
          <w:tcW w:w="9558" w:type="dxa"/>
          <w:gridSpan w:val="2"/>
        </w:tcPr>
        <w:p w:rsidR="00203E99" w:rsidRDefault="0072267F" w:rsidP="00337A0E">
          <w:proofErr w:type="spellStart"/>
          <w:r>
            <w:t>CreateMinerPosition</w:t>
          </w:r>
          <w:r w:rsidRPr="0072267F">
            <w:t>Report</w:t>
          </w:r>
          <w:proofErr w:type="spellEnd"/>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0A5D0E"/>
    <w:rsid w:val="00203E99"/>
    <w:rsid w:val="002109AB"/>
    <w:rsid w:val="002C6BB3"/>
    <w:rsid w:val="00337A0E"/>
    <w:rsid w:val="00371C3A"/>
    <w:rsid w:val="003F393E"/>
    <w:rsid w:val="00502994"/>
    <w:rsid w:val="00537FE3"/>
    <w:rsid w:val="005751AF"/>
    <w:rsid w:val="006D24BD"/>
    <w:rsid w:val="0072267F"/>
    <w:rsid w:val="0086721C"/>
    <w:rsid w:val="009615D4"/>
    <w:rsid w:val="009E4A2E"/>
    <w:rsid w:val="00A17890"/>
    <w:rsid w:val="00A86E92"/>
    <w:rsid w:val="00AA588C"/>
    <w:rsid w:val="00BA1023"/>
    <w:rsid w:val="00C971A4"/>
    <w:rsid w:val="00E32F59"/>
    <w:rsid w:val="00E9502E"/>
    <w:rsid w:val="00F52680"/>
    <w:rsid w:val="00F8223A"/>
    <w:rsid w:val="00FB5E12"/>
    <w:rsid w:val="00FC4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8</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Specification: Create Tag Report</vt:lpstr>
    </vt:vector>
  </TitlesOfParts>
  <Company>SE 4450 - SOFTWARE ENGINEERING DESIGN II</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Create Miner Position Report</dc:title>
  <dc:subject>Automated Wireless Asset Tracking for Underground Mines</dc:subject>
  <dc:creator>Philip Kurowski</dc:creator>
  <cp:keywords/>
  <cp:lastModifiedBy>Philip Kurowski</cp:lastModifiedBy>
  <cp:revision>10</cp:revision>
  <cp:lastPrinted>2014-10-27T11:13:00Z</cp:lastPrinted>
  <dcterms:created xsi:type="dcterms:W3CDTF">2014-10-27T11:07:00Z</dcterms:created>
  <dcterms:modified xsi:type="dcterms:W3CDTF">2014-11-12T03:42:00Z</dcterms:modified>
</cp:coreProperties>
</file>