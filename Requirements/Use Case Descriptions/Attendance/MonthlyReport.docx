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7D7E8D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1743D4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95FF8">
        <w:t>Use Case Specification: Monthly Report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34070E" w:rsidP="0034070E">
            <w:pPr>
              <w:pStyle w:val="Tabletext"/>
            </w:pPr>
            <w:r>
              <w:t>10</w:t>
            </w:r>
            <w:r w:rsidR="002109AB">
              <w:t>/</w:t>
            </w:r>
            <w:r>
              <w:t>18</w:t>
            </w:r>
            <w:r w:rsidR="002109AB">
              <w:t>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2210F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791CD8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791CD8">
        <w:rPr>
          <w:noProof/>
        </w:rPr>
        <w:t>1.</w:t>
      </w:r>
      <w:r w:rsidR="00791CD8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791CD8">
        <w:rPr>
          <w:noProof/>
        </w:rPr>
        <w:t>Brief Description</w:t>
      </w:r>
      <w:r w:rsidR="00791CD8">
        <w:rPr>
          <w:noProof/>
        </w:rPr>
        <w:tab/>
      </w:r>
      <w:r w:rsidR="00791CD8">
        <w:rPr>
          <w:noProof/>
        </w:rPr>
        <w:fldChar w:fldCharType="begin"/>
      </w:r>
      <w:r w:rsidR="00791CD8">
        <w:rPr>
          <w:noProof/>
        </w:rPr>
        <w:instrText xml:space="preserve"> PAGEREF _Toc403500900 \h </w:instrText>
      </w:r>
      <w:r w:rsidR="00791CD8">
        <w:rPr>
          <w:noProof/>
        </w:rPr>
      </w:r>
      <w:r w:rsidR="00791CD8">
        <w:rPr>
          <w:noProof/>
        </w:rPr>
        <w:fldChar w:fldCharType="separate"/>
      </w:r>
      <w:r w:rsidR="00791CD8">
        <w:rPr>
          <w:noProof/>
        </w:rPr>
        <w:t>1</w:t>
      </w:r>
      <w:r w:rsidR="00791CD8">
        <w:rPr>
          <w:noProof/>
        </w:rPr>
        <w:fldChar w:fldCharType="end"/>
      </w:r>
    </w:p>
    <w:p w:rsidR="00791CD8" w:rsidRDefault="00791C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Create Attendance Report use case initiated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Enter month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Create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PDF report generated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791CD8" w:rsidRDefault="00791C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_Toc403500911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772BD6">
      <w:pPr>
        <w:pStyle w:val="Title"/>
      </w:pPr>
      <w:fldSimple w:instr="title  \* Mergeformat ">
        <w:r w:rsidR="00667EB1">
          <w:t>Use Case Specification: Monthly Report</w:t>
        </w:r>
      </w:fldSimple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203E99" w:rsidRDefault="00F52680" w:rsidP="00F52680">
      <w:pPr>
        <w:pStyle w:val="Heading1"/>
      </w:pPr>
      <w:bookmarkStart w:id="3" w:name="_Toc455894744"/>
      <w:bookmarkStart w:id="4" w:name="_Toc455894743"/>
      <w:bookmarkStart w:id="5" w:name="_Toc423410238"/>
      <w:bookmarkStart w:id="6" w:name="_Toc425054504"/>
      <w:bookmarkStart w:id="7" w:name="_Toc403500900"/>
      <w:r>
        <w:t>Brief Description</w:t>
      </w:r>
      <w:bookmarkEnd w:id="3"/>
      <w:bookmarkEnd w:id="7"/>
      <w:r>
        <w:t xml:space="preserve"> </w:t>
      </w:r>
      <w:bookmarkEnd w:id="4"/>
    </w:p>
    <w:bookmarkEnd w:id="5"/>
    <w:bookmarkEnd w:id="6"/>
    <w:p w:rsidR="00F8223A" w:rsidRPr="00F8223A" w:rsidRDefault="00061FFC" w:rsidP="00F8223A">
      <w:pPr>
        <w:pStyle w:val="BodyText"/>
      </w:pPr>
      <w:r>
        <w:t xml:space="preserve">A special case of </w:t>
      </w:r>
      <w:proofErr w:type="spellStart"/>
      <w:r>
        <w:t>CreateAttendanceReport</w:t>
      </w:r>
      <w:proofErr w:type="spellEnd"/>
      <w:r>
        <w:t xml:space="preserve"> where the user selects to create a </w:t>
      </w:r>
      <w:r w:rsidR="00836E0D">
        <w:t>monthly</w:t>
      </w:r>
      <w:r>
        <w:t xml:space="preserve"> report. A </w:t>
      </w:r>
      <w:r w:rsidR="00836E0D">
        <w:t xml:space="preserve">monthly </w:t>
      </w:r>
      <w:r>
        <w:t xml:space="preserve">report contains miner shift information for each day in some specified </w:t>
      </w:r>
      <w:r w:rsidR="00836E0D">
        <w:t>month</w:t>
      </w:r>
      <w:r>
        <w:t>.</w:t>
      </w:r>
    </w:p>
    <w:p w:rsidR="00337A0E" w:rsidRDefault="00C971A4" w:rsidP="00337A0E">
      <w:pPr>
        <w:pStyle w:val="Heading1"/>
        <w:widowControl/>
      </w:pPr>
      <w:bookmarkStart w:id="8" w:name="_Toc403500901"/>
      <w:r w:rsidRPr="00C971A4">
        <w:t>Participating actor</w:t>
      </w:r>
      <w:bookmarkEnd w:id="8"/>
    </w:p>
    <w:p w:rsidR="00F52680" w:rsidRDefault="005036CB" w:rsidP="00F52680">
      <w:pPr>
        <w:pStyle w:val="Heading2"/>
        <w:widowControl/>
      </w:pPr>
      <w:bookmarkStart w:id="9" w:name="_Toc403500902"/>
      <w:r>
        <w:t>User</w:t>
      </w:r>
      <w:bookmarkEnd w:id="9"/>
    </w:p>
    <w:p w:rsidR="00F8223A" w:rsidRPr="00F8223A" w:rsidRDefault="005036CB" w:rsidP="00F8223A">
      <w:pPr>
        <w:pStyle w:val="BodyText"/>
      </w:pPr>
      <w:r>
        <w:t>A person using the TMS.</w:t>
      </w:r>
    </w:p>
    <w:p w:rsidR="00C971A4" w:rsidRDefault="00C971A4" w:rsidP="00C971A4">
      <w:pPr>
        <w:pStyle w:val="Heading1"/>
        <w:widowControl/>
      </w:pPr>
      <w:bookmarkStart w:id="10" w:name="_Toc403500903"/>
      <w:r w:rsidRPr="00C971A4">
        <w:t>Entry conditions</w:t>
      </w:r>
      <w:bookmarkEnd w:id="10"/>
    </w:p>
    <w:p w:rsidR="00C971A4" w:rsidRDefault="00D91C5F" w:rsidP="00C971A4">
      <w:pPr>
        <w:pStyle w:val="Heading2"/>
        <w:widowControl/>
      </w:pPr>
      <w:bookmarkStart w:id="11" w:name="_Toc403500904"/>
      <w:r>
        <w:t>Create Attendance Report use case initiated</w:t>
      </w:r>
      <w:bookmarkEnd w:id="11"/>
    </w:p>
    <w:p w:rsidR="00D91C5F" w:rsidRPr="00D91C5F" w:rsidRDefault="00D91C5F" w:rsidP="00D91C5F">
      <w:pPr>
        <w:ind w:left="720"/>
      </w:pPr>
      <w:r>
        <w:t>The user has begun the Create Attendance Report us</w:t>
      </w:r>
      <w:r w:rsidR="00990AFE">
        <w:t>e case and selected a miner to report.</w:t>
      </w:r>
    </w:p>
    <w:p w:rsidR="00337A0E" w:rsidRDefault="00337A0E" w:rsidP="00337A0E">
      <w:pPr>
        <w:pStyle w:val="Heading1"/>
        <w:widowControl/>
      </w:pPr>
      <w:bookmarkStart w:id="12" w:name="_Toc403500905"/>
      <w:r>
        <w:t>Flow of Events</w:t>
      </w:r>
      <w:bookmarkEnd w:id="12"/>
    </w:p>
    <w:p w:rsidR="00203E99" w:rsidRDefault="00990AFE">
      <w:pPr>
        <w:pStyle w:val="Heading2"/>
        <w:widowControl/>
      </w:pPr>
      <w:bookmarkStart w:id="13" w:name="_Toc403500906"/>
      <w:r>
        <w:t xml:space="preserve">Enter </w:t>
      </w:r>
      <w:r w:rsidR="00095FF8">
        <w:t>mo</w:t>
      </w:r>
      <w:r w:rsidR="00242208">
        <w:t>n</w:t>
      </w:r>
      <w:r w:rsidR="00095FF8">
        <w:t>th</w:t>
      </w:r>
      <w:bookmarkEnd w:id="13"/>
    </w:p>
    <w:p w:rsidR="00990AFE" w:rsidRPr="00990AFE" w:rsidRDefault="00095FF8" w:rsidP="00990AFE">
      <w:pPr>
        <w:pStyle w:val="BodyText"/>
        <w:numPr>
          <w:ilvl w:val="0"/>
          <w:numId w:val="2"/>
        </w:numPr>
      </w:pPr>
      <w:r>
        <w:t>The user enters a month to generate a report through.</w:t>
      </w:r>
    </w:p>
    <w:p w:rsidR="00337A0E" w:rsidRDefault="00990AFE" w:rsidP="00337A0E">
      <w:pPr>
        <w:pStyle w:val="Heading2"/>
        <w:widowControl/>
      </w:pPr>
      <w:bookmarkStart w:id="14" w:name="_Toc423410242"/>
      <w:bookmarkStart w:id="15" w:name="_Toc425054508"/>
      <w:bookmarkStart w:id="16" w:name="_Toc455894748"/>
      <w:bookmarkStart w:id="17" w:name="_Toc403500907"/>
      <w:r>
        <w:t>Create report</w:t>
      </w:r>
      <w:bookmarkEnd w:id="17"/>
    </w:p>
    <w:bookmarkEnd w:id="14"/>
    <w:bookmarkEnd w:id="15"/>
    <w:bookmarkEnd w:id="16"/>
    <w:p w:rsidR="00990AFE" w:rsidRPr="00990AFE" w:rsidRDefault="00244BDF" w:rsidP="00244BDF">
      <w:pPr>
        <w:pStyle w:val="BodyText"/>
        <w:numPr>
          <w:ilvl w:val="0"/>
          <w:numId w:val="2"/>
        </w:numPr>
      </w:pPr>
      <w:r>
        <w:t>A report is constructed using the selected miners’ work shifts.</w:t>
      </w:r>
    </w:p>
    <w:p w:rsidR="00203E99" w:rsidRDefault="00C971A4">
      <w:pPr>
        <w:pStyle w:val="Heading1"/>
        <w:widowControl/>
      </w:pPr>
      <w:bookmarkStart w:id="18" w:name="_Toc403500908"/>
      <w:r>
        <w:t>Exit</w:t>
      </w:r>
      <w:r w:rsidR="00203E99">
        <w:t xml:space="preserve"> Conditions</w:t>
      </w:r>
      <w:bookmarkEnd w:id="18"/>
    </w:p>
    <w:p w:rsidR="00203E99" w:rsidRDefault="00244BDF" w:rsidP="00C971A4">
      <w:pPr>
        <w:pStyle w:val="Heading2"/>
        <w:widowControl/>
      </w:pPr>
      <w:bookmarkStart w:id="19" w:name="_Toc403500909"/>
      <w:r>
        <w:t>PDF report generated</w:t>
      </w:r>
      <w:bookmarkEnd w:id="19"/>
    </w:p>
    <w:p w:rsidR="00244BDF" w:rsidRPr="00244BDF" w:rsidRDefault="00244BDF" w:rsidP="00244BDF">
      <w:pPr>
        <w:ind w:left="720"/>
      </w:pPr>
      <w:r>
        <w:t xml:space="preserve">A PDF report is generated containing </w:t>
      </w:r>
      <w:r w:rsidR="00E96CAE">
        <w:t>monthly</w:t>
      </w:r>
      <w:r>
        <w:t xml:space="preserve"> work shift information for the selected miner.</w:t>
      </w:r>
    </w:p>
    <w:p w:rsidR="00203E99" w:rsidRDefault="00C971A4">
      <w:pPr>
        <w:pStyle w:val="Heading1"/>
      </w:pPr>
      <w:bookmarkStart w:id="20" w:name="_Toc403500910"/>
      <w:r w:rsidRPr="00C971A4">
        <w:t>Quality requirements</w:t>
      </w:r>
      <w:bookmarkEnd w:id="20"/>
    </w:p>
    <w:p w:rsidR="00203E99" w:rsidRDefault="00203E99" w:rsidP="00E9502E">
      <w:pPr>
        <w:pStyle w:val="Heading2"/>
      </w:pPr>
      <w:bookmarkStart w:id="21" w:name="_Toc455894757"/>
      <w:bookmarkStart w:id="22" w:name="_Toc403500911"/>
      <w:r>
        <w:t>&lt;</w:t>
      </w:r>
      <w:r w:rsidR="00E9502E" w:rsidRPr="00E9502E">
        <w:t>Quality requirement</w:t>
      </w:r>
      <w:r w:rsidR="00E9502E">
        <w:t xml:space="preserve"> one</w:t>
      </w:r>
      <w:r>
        <w:t>&gt;</w:t>
      </w:r>
      <w:bookmarkEnd w:id="21"/>
      <w:bookmarkEnd w:id="22"/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3D4" w:rsidRDefault="001743D4">
      <w:pPr>
        <w:spacing w:line="240" w:lineRule="auto"/>
      </w:pPr>
      <w:r>
        <w:separator/>
      </w:r>
    </w:p>
  </w:endnote>
  <w:endnote w:type="continuationSeparator" w:id="0">
    <w:p w:rsidR="001743D4" w:rsidRDefault="00174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91CD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3D4" w:rsidRDefault="001743D4">
      <w:pPr>
        <w:spacing w:line="240" w:lineRule="auto"/>
      </w:pPr>
      <w:r>
        <w:separator/>
      </w:r>
    </w:p>
  </w:footnote>
  <w:footnote w:type="continuationSeparator" w:id="0">
    <w:p w:rsidR="001743D4" w:rsidRDefault="00174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1743D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1743D4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95FF8">
            <w:t>Use Case Specification: Monthly Report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34070E">
          <w:r>
            <w:t xml:space="preserve">  Date:  </w:t>
          </w:r>
          <w:r w:rsidR="0034070E">
            <w:t>10</w:t>
          </w:r>
          <w:r w:rsidR="002109AB">
            <w:t>/</w:t>
          </w:r>
          <w:r w:rsidR="0034070E">
            <w:t>18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CE2851" w:rsidP="00337A0E">
          <w:proofErr w:type="spellStart"/>
          <w:r>
            <w:t>DailyReport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466491"/>
    <w:multiLevelType w:val="hybridMultilevel"/>
    <w:tmpl w:val="F778541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61FFC"/>
    <w:rsid w:val="00095FF8"/>
    <w:rsid w:val="000E4075"/>
    <w:rsid w:val="001743D4"/>
    <w:rsid w:val="00203E99"/>
    <w:rsid w:val="002109AB"/>
    <w:rsid w:val="002210F4"/>
    <w:rsid w:val="00242208"/>
    <w:rsid w:val="00244BDF"/>
    <w:rsid w:val="00337A0E"/>
    <w:rsid w:val="0034070E"/>
    <w:rsid w:val="00371C3A"/>
    <w:rsid w:val="003F393E"/>
    <w:rsid w:val="005036CB"/>
    <w:rsid w:val="00537FE3"/>
    <w:rsid w:val="005751AF"/>
    <w:rsid w:val="00667EB1"/>
    <w:rsid w:val="00772BD6"/>
    <w:rsid w:val="00791CD8"/>
    <w:rsid w:val="007D7E8D"/>
    <w:rsid w:val="00836E0D"/>
    <w:rsid w:val="0086721C"/>
    <w:rsid w:val="008C3921"/>
    <w:rsid w:val="00990AFE"/>
    <w:rsid w:val="009E4A2E"/>
    <w:rsid w:val="00A17890"/>
    <w:rsid w:val="00A86E92"/>
    <w:rsid w:val="00AA588C"/>
    <w:rsid w:val="00BA1023"/>
    <w:rsid w:val="00C971A4"/>
    <w:rsid w:val="00CE2851"/>
    <w:rsid w:val="00D91C5F"/>
    <w:rsid w:val="00E9502E"/>
    <w:rsid w:val="00E96CAE"/>
    <w:rsid w:val="00F52680"/>
    <w:rsid w:val="00F8223A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14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Daily Report</vt:lpstr>
    </vt:vector>
  </TitlesOfParts>
  <Company>SE 4450 - SOFTWARE ENGINEERING DESIGN II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Monthly Report</dc:title>
  <dc:subject>Automated Wireless Asset Tracking for Underground Mines</dc:subject>
  <dc:creator>Philip Kurowski</dc:creator>
  <cp:keywords/>
  <cp:lastModifiedBy>Philip Kurowski</cp:lastModifiedBy>
  <cp:revision>20</cp:revision>
  <cp:lastPrinted>2014-10-27T11:13:00Z</cp:lastPrinted>
  <dcterms:created xsi:type="dcterms:W3CDTF">2014-10-27T11:07:00Z</dcterms:created>
  <dcterms:modified xsi:type="dcterms:W3CDTF">2014-11-12T01:26:00Z</dcterms:modified>
</cp:coreProperties>
</file>