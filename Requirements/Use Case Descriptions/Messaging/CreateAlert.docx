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7F0B2A">
      <w:pPr>
        <w:pStyle w:val="Title"/>
        <w:jc w:val="right"/>
      </w:pPr>
      <w:fldSimple w:instr=" SUBJECT  \* MERGEFORMAT ">
        <w:r w:rsidR="003F393E">
          <w:t>Automated Wireless Asset Tracking for Underground Mines</w:t>
        </w:r>
      </w:fldSimple>
    </w:p>
    <w:p w:rsidR="00203E99" w:rsidRDefault="00E90368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36C25">
        <w:t>Use Case Specification: Create Alert</w:t>
      </w:r>
      <w:r>
        <w:fldChar w:fldCharType="end"/>
      </w:r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E87195" w:rsidP="00336C25">
            <w:pPr>
              <w:pStyle w:val="Tabletext"/>
            </w:pPr>
            <w:r>
              <w:t>10</w:t>
            </w:r>
            <w:r w:rsidR="002109AB">
              <w:t>/</w:t>
            </w:r>
            <w:r w:rsidR="00336C25">
              <w:t>15</w:t>
            </w:r>
            <w:r w:rsidR="002109AB">
              <w:t>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862DA8">
            <w:pPr>
              <w:pStyle w:val="Tabletext"/>
            </w:pPr>
            <w:r>
              <w:t>Created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79700F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9700F">
        <w:rPr>
          <w:noProof/>
        </w:rPr>
        <w:t>1.</w:t>
      </w:r>
      <w:r w:rsidR="0079700F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79700F">
        <w:rPr>
          <w:noProof/>
        </w:rPr>
        <w:t>Brief Description</w:t>
      </w:r>
      <w:r w:rsidR="0079700F">
        <w:rPr>
          <w:noProof/>
        </w:rPr>
        <w:tab/>
      </w:r>
      <w:r w:rsidR="0079700F">
        <w:rPr>
          <w:noProof/>
        </w:rPr>
        <w:fldChar w:fldCharType="begin"/>
      </w:r>
      <w:r w:rsidR="0079700F">
        <w:rPr>
          <w:noProof/>
        </w:rPr>
        <w:instrText xml:space="preserve"> PAGEREF _Toc402463272 \h </w:instrText>
      </w:r>
      <w:r w:rsidR="0079700F">
        <w:rPr>
          <w:noProof/>
        </w:rPr>
      </w:r>
      <w:r w:rsidR="0079700F">
        <w:rPr>
          <w:noProof/>
        </w:rPr>
        <w:fldChar w:fldCharType="separate"/>
      </w:r>
      <w:r w:rsidR="0079700F">
        <w:rPr>
          <w:noProof/>
        </w:rPr>
        <w:t>1</w:t>
      </w:r>
      <w:r w:rsidR="0079700F">
        <w:rPr>
          <w:noProof/>
        </w:rPr>
        <w:fldChar w:fldCharType="end"/>
      </w:r>
    </w:p>
    <w:p w:rsidR="0079700F" w:rsidRDefault="007970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authenticated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Network implemented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Start 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Input Dialog Window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Alarm saved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Coordinator receives alarm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The Coordinator received alarm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The Alarm is saved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700F" w:rsidRDefault="007970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_Toc402463288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E90368">
      <w:pPr>
        <w:pStyle w:val="Title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336C25">
        <w:t>Use Case Specification: Create Alert</w:t>
      </w:r>
      <w:r>
        <w:fldChar w:fldCharType="end"/>
      </w:r>
      <w:bookmarkStart w:id="0" w:name="_Toc423410237"/>
      <w:bookmarkStart w:id="1" w:name="_Toc425054503"/>
      <w:r w:rsidR="00203E99">
        <w:t xml:space="preserve"> </w:t>
      </w:r>
      <w:bookmarkEnd w:id="0"/>
      <w:bookmarkEnd w:id="1"/>
    </w:p>
    <w:p w:rsidR="00203E99" w:rsidRDefault="00F52680" w:rsidP="00F52680">
      <w:pPr>
        <w:pStyle w:val="Heading1"/>
      </w:pPr>
      <w:bookmarkStart w:id="2" w:name="_Toc455894744"/>
      <w:bookmarkStart w:id="3" w:name="_Toc402463272"/>
      <w:bookmarkStart w:id="4" w:name="_Toc455894743"/>
      <w:bookmarkStart w:id="5" w:name="_Toc423410238"/>
      <w:bookmarkStart w:id="6" w:name="_Toc425054504"/>
      <w:r>
        <w:t>Brief Description</w:t>
      </w:r>
      <w:bookmarkEnd w:id="2"/>
      <w:bookmarkEnd w:id="3"/>
      <w:r>
        <w:t xml:space="preserve"> </w:t>
      </w:r>
      <w:bookmarkEnd w:id="4"/>
    </w:p>
    <w:bookmarkEnd w:id="5"/>
    <w:bookmarkEnd w:id="6"/>
    <w:p w:rsidR="00F8223A" w:rsidRPr="00F8223A" w:rsidRDefault="003E7C90" w:rsidP="00F8223A">
      <w:pPr>
        <w:pStyle w:val="BodyText"/>
      </w:pPr>
      <w:r>
        <w:t xml:space="preserve">Alarms are received by miners on their end devices. </w:t>
      </w:r>
      <w:r w:rsidR="00AB3FE8">
        <w:t>This</w:t>
      </w:r>
      <w:r w:rsidR="008732E5">
        <w:t xml:space="preserve"> use case</w:t>
      </w:r>
      <w:r w:rsidR="00AB3FE8">
        <w:t xml:space="preserve"> allows the user to define </w:t>
      </w:r>
      <w:r w:rsidR="001505E4">
        <w:t xml:space="preserve">alarm contents and </w:t>
      </w:r>
      <w:r w:rsidR="00AB3FE8">
        <w:t xml:space="preserve">conditions for which </w:t>
      </w:r>
      <w:r>
        <w:t xml:space="preserve">the coordinator will send an alarm </w:t>
      </w:r>
      <w:r w:rsidR="00AB3FE8">
        <w:t>to miners.</w:t>
      </w:r>
      <w:r>
        <w:t xml:space="preserve"> </w:t>
      </w:r>
    </w:p>
    <w:p w:rsidR="00337A0E" w:rsidRDefault="00C971A4" w:rsidP="00337A0E">
      <w:pPr>
        <w:pStyle w:val="Heading1"/>
        <w:widowControl/>
      </w:pPr>
      <w:bookmarkStart w:id="7" w:name="_Toc402463273"/>
      <w:r w:rsidRPr="00C971A4">
        <w:t>Participating actor</w:t>
      </w:r>
      <w:bookmarkEnd w:id="7"/>
    </w:p>
    <w:p w:rsidR="00F52680" w:rsidRDefault="00A940BA" w:rsidP="00F52680">
      <w:pPr>
        <w:pStyle w:val="Heading2"/>
        <w:widowControl/>
      </w:pPr>
      <w:bookmarkStart w:id="8" w:name="_Toc402463274"/>
      <w:r>
        <w:t>User</w:t>
      </w:r>
      <w:bookmarkEnd w:id="8"/>
    </w:p>
    <w:p w:rsidR="00A940BA" w:rsidRPr="00A940BA" w:rsidRDefault="00A940BA" w:rsidP="00A940BA">
      <w:pPr>
        <w:pStyle w:val="BodyText"/>
      </w:pPr>
      <w:r>
        <w:t>The TMS system user.</w:t>
      </w:r>
    </w:p>
    <w:p w:rsidR="00A940BA" w:rsidRDefault="00A940BA" w:rsidP="00A940BA">
      <w:pPr>
        <w:pStyle w:val="Heading2"/>
        <w:widowControl/>
      </w:pPr>
      <w:bookmarkStart w:id="9" w:name="_Toc402460922"/>
      <w:bookmarkStart w:id="10" w:name="_Toc402463275"/>
      <w:r>
        <w:t>Coordinator</w:t>
      </w:r>
      <w:bookmarkEnd w:id="9"/>
      <w:bookmarkEnd w:id="10"/>
    </w:p>
    <w:p w:rsidR="00F8223A" w:rsidRPr="00F8223A" w:rsidRDefault="00A940BA" w:rsidP="00A940BA">
      <w:pPr>
        <w:pStyle w:val="BodyText"/>
      </w:pPr>
      <w:r>
        <w:t>The central node of the ZigBee network. The coordinator contains all information of routers in the mine and is able to return their location and end device connections.</w:t>
      </w:r>
    </w:p>
    <w:p w:rsidR="00C971A4" w:rsidRDefault="00C971A4" w:rsidP="00C971A4">
      <w:pPr>
        <w:pStyle w:val="Heading1"/>
        <w:widowControl/>
      </w:pPr>
      <w:bookmarkStart w:id="11" w:name="_Toc402463276"/>
      <w:r w:rsidRPr="00C971A4">
        <w:t>Entry conditions</w:t>
      </w:r>
      <w:bookmarkEnd w:id="11"/>
    </w:p>
    <w:p w:rsidR="00C971A4" w:rsidRDefault="008F6EA5" w:rsidP="00C971A4">
      <w:pPr>
        <w:pStyle w:val="Heading2"/>
        <w:widowControl/>
      </w:pPr>
      <w:bookmarkStart w:id="12" w:name="_Toc402463277"/>
      <w:r>
        <w:t>User authenticated</w:t>
      </w:r>
      <w:bookmarkEnd w:id="12"/>
    </w:p>
    <w:p w:rsidR="00291C92" w:rsidRDefault="008F6EA5" w:rsidP="008F6EA5">
      <w:pPr>
        <w:ind w:left="720"/>
      </w:pPr>
      <w:r>
        <w:t>The user has logged in to the system.</w:t>
      </w:r>
    </w:p>
    <w:p w:rsidR="005023F4" w:rsidRDefault="005023F4" w:rsidP="005023F4">
      <w:pPr>
        <w:pStyle w:val="Heading2"/>
      </w:pPr>
      <w:bookmarkStart w:id="13" w:name="_Toc402463278"/>
      <w:r>
        <w:t>Network implemented</w:t>
      </w:r>
      <w:bookmarkEnd w:id="13"/>
    </w:p>
    <w:p w:rsidR="005023F4" w:rsidRPr="005023F4" w:rsidRDefault="005023F4" w:rsidP="005023F4">
      <w:pPr>
        <w:ind w:left="720"/>
      </w:pPr>
      <w:r>
        <w:t>The coordinator and routers are placed throughout the network.</w:t>
      </w:r>
    </w:p>
    <w:p w:rsidR="00337A0E" w:rsidRDefault="00337A0E" w:rsidP="00337A0E">
      <w:pPr>
        <w:pStyle w:val="Heading1"/>
        <w:widowControl/>
      </w:pPr>
      <w:bookmarkStart w:id="14" w:name="_Toc402463279"/>
      <w:r>
        <w:t>Flow of Events</w:t>
      </w:r>
      <w:bookmarkEnd w:id="14"/>
    </w:p>
    <w:p w:rsidR="00203E99" w:rsidRDefault="00245C9E">
      <w:pPr>
        <w:pStyle w:val="Heading2"/>
        <w:widowControl/>
      </w:pPr>
      <w:bookmarkStart w:id="15" w:name="_Toc402463280"/>
      <w:r>
        <w:t>Start up</w:t>
      </w:r>
      <w:bookmarkEnd w:id="15"/>
    </w:p>
    <w:p w:rsidR="00245C9E" w:rsidRPr="00245C9E" w:rsidRDefault="00245C9E" w:rsidP="00245C9E">
      <w:pPr>
        <w:pStyle w:val="BodyText"/>
        <w:numPr>
          <w:ilvl w:val="0"/>
          <w:numId w:val="2"/>
        </w:numPr>
      </w:pPr>
      <w:r>
        <w:t>The user initiates the use case by pressing</w:t>
      </w:r>
      <w:r w:rsidR="00663AF1">
        <w:t xml:space="preserve"> a Create A</w:t>
      </w:r>
      <w:r>
        <w:t>lert option.</w:t>
      </w:r>
    </w:p>
    <w:p w:rsidR="00337A0E" w:rsidRDefault="00AB3FE8" w:rsidP="00337A0E">
      <w:pPr>
        <w:pStyle w:val="Heading2"/>
        <w:widowControl/>
      </w:pPr>
      <w:bookmarkStart w:id="16" w:name="_Toc402463281"/>
      <w:bookmarkStart w:id="17" w:name="_Toc423410242"/>
      <w:bookmarkStart w:id="18" w:name="_Toc425054508"/>
      <w:bookmarkStart w:id="19" w:name="_Toc455894748"/>
      <w:r>
        <w:t>Input Dialog Window</w:t>
      </w:r>
      <w:bookmarkEnd w:id="16"/>
    </w:p>
    <w:bookmarkEnd w:id="17"/>
    <w:bookmarkEnd w:id="18"/>
    <w:bookmarkEnd w:id="19"/>
    <w:p w:rsidR="00AB3FE8" w:rsidRDefault="00AB3FE8" w:rsidP="00AB3FE8">
      <w:pPr>
        <w:pStyle w:val="BodyText"/>
        <w:numPr>
          <w:ilvl w:val="0"/>
          <w:numId w:val="2"/>
        </w:numPr>
      </w:pPr>
      <w:r>
        <w:t>An input dialog window appears</w:t>
      </w:r>
    </w:p>
    <w:p w:rsidR="0098187C" w:rsidRDefault="0098187C" w:rsidP="00B1414F">
      <w:pPr>
        <w:pStyle w:val="BodyText"/>
        <w:numPr>
          <w:ilvl w:val="0"/>
          <w:numId w:val="2"/>
        </w:numPr>
      </w:pPr>
      <w:r>
        <w:t xml:space="preserve">The user enters the </w:t>
      </w:r>
      <w:r w:rsidR="00B1414F">
        <w:t>contents</w:t>
      </w:r>
      <w:r>
        <w:t xml:space="preserve"> of the </w:t>
      </w:r>
      <w:bookmarkStart w:id="20" w:name="_Toc402463282"/>
      <w:r w:rsidR="00B1414F">
        <w:t>alarm</w:t>
      </w:r>
      <w:bookmarkEnd w:id="20"/>
      <w:r w:rsidR="00B1414F">
        <w:t xml:space="preserve"> message</w:t>
      </w:r>
    </w:p>
    <w:p w:rsidR="0098187C" w:rsidRDefault="0098187C" w:rsidP="0098187C">
      <w:pPr>
        <w:pStyle w:val="ListParagraph"/>
        <w:numPr>
          <w:ilvl w:val="0"/>
          <w:numId w:val="3"/>
        </w:numPr>
      </w:pPr>
      <w:r>
        <w:t>The alarm contents are saved to the TMS database for use in message details reports.</w:t>
      </w:r>
    </w:p>
    <w:p w:rsidR="0022670E" w:rsidRDefault="0022670E" w:rsidP="0022670E">
      <w:pPr>
        <w:pStyle w:val="Heading2"/>
      </w:pPr>
      <w:bookmarkStart w:id="21" w:name="_Toc402463283"/>
      <w:r>
        <w:t>Coordinator receives alarm</w:t>
      </w:r>
      <w:bookmarkEnd w:id="21"/>
    </w:p>
    <w:p w:rsidR="0022670E" w:rsidRPr="0022670E" w:rsidRDefault="0022670E" w:rsidP="0022670E">
      <w:pPr>
        <w:pStyle w:val="ListParagraph"/>
        <w:numPr>
          <w:ilvl w:val="0"/>
          <w:numId w:val="3"/>
        </w:numPr>
      </w:pPr>
      <w:r>
        <w:t>The coordinator receives the packet containing the alarm data and generates the appropriate functions to set the alarm.</w:t>
      </w:r>
    </w:p>
    <w:p w:rsidR="00203E99" w:rsidRDefault="00C971A4">
      <w:pPr>
        <w:pStyle w:val="Heading1"/>
        <w:widowControl/>
      </w:pPr>
      <w:bookmarkStart w:id="22" w:name="_Toc402463284"/>
      <w:r>
        <w:t>Exit</w:t>
      </w:r>
      <w:r w:rsidR="00203E99">
        <w:t xml:space="preserve"> Conditions</w:t>
      </w:r>
      <w:bookmarkEnd w:id="22"/>
    </w:p>
    <w:p w:rsidR="00203E99" w:rsidRDefault="0022670E" w:rsidP="00C971A4">
      <w:pPr>
        <w:pStyle w:val="Heading2"/>
        <w:widowControl/>
      </w:pPr>
      <w:bookmarkStart w:id="23" w:name="_Toc402463285"/>
      <w:r>
        <w:t xml:space="preserve">The Coordinator </w:t>
      </w:r>
      <w:r w:rsidR="00394658">
        <w:t>r</w:t>
      </w:r>
      <w:r>
        <w:t xml:space="preserve">eceived </w:t>
      </w:r>
      <w:r w:rsidR="00394658">
        <w:t>a</w:t>
      </w:r>
      <w:r>
        <w:t>larm</w:t>
      </w:r>
      <w:bookmarkEnd w:id="23"/>
    </w:p>
    <w:p w:rsidR="0022670E" w:rsidRDefault="0022670E" w:rsidP="0022670E">
      <w:pPr>
        <w:ind w:left="720"/>
      </w:pPr>
      <w:r>
        <w:t xml:space="preserve">The coordinator </w:t>
      </w:r>
      <w:r w:rsidR="00B45D16">
        <w:t>is now prepared to</w:t>
      </w:r>
      <w:r w:rsidR="009D7A48">
        <w:t xml:space="preserve"> send</w:t>
      </w:r>
      <w:r w:rsidR="00B45D16">
        <w:t xml:space="preserve"> alarm</w:t>
      </w:r>
      <w:r w:rsidR="009D7A48">
        <w:t xml:space="preserve"> messages to</w:t>
      </w:r>
      <w:r w:rsidR="00490809">
        <w:t xml:space="preserve"> active</w:t>
      </w:r>
      <w:bookmarkStart w:id="24" w:name="_GoBack"/>
      <w:bookmarkEnd w:id="24"/>
      <w:r w:rsidR="009D7A48">
        <w:t xml:space="preserve"> end devices.</w:t>
      </w:r>
    </w:p>
    <w:p w:rsidR="00B45D16" w:rsidRDefault="00B45D16" w:rsidP="00B45D16">
      <w:pPr>
        <w:pStyle w:val="Heading2"/>
      </w:pPr>
      <w:bookmarkStart w:id="25" w:name="_Toc402463286"/>
      <w:r>
        <w:t xml:space="preserve">The Alarm is </w:t>
      </w:r>
      <w:r w:rsidR="00394658">
        <w:t>s</w:t>
      </w:r>
      <w:r>
        <w:t>aved</w:t>
      </w:r>
      <w:bookmarkEnd w:id="25"/>
    </w:p>
    <w:p w:rsidR="00B45D16" w:rsidRPr="00B45D16" w:rsidRDefault="00B45D16" w:rsidP="00B45D16">
      <w:pPr>
        <w:ind w:left="720"/>
      </w:pPr>
      <w:r>
        <w:t>The alarm is saved to the database.</w:t>
      </w:r>
    </w:p>
    <w:p w:rsidR="00203E99" w:rsidRDefault="00C971A4">
      <w:pPr>
        <w:pStyle w:val="Heading1"/>
      </w:pPr>
      <w:bookmarkStart w:id="26" w:name="_Toc402463287"/>
      <w:r w:rsidRPr="00C971A4">
        <w:t>Quality requirements</w:t>
      </w:r>
      <w:bookmarkEnd w:id="26"/>
    </w:p>
    <w:p w:rsidR="00203E99" w:rsidRDefault="00203E99" w:rsidP="00E9502E">
      <w:pPr>
        <w:pStyle w:val="Heading2"/>
      </w:pPr>
      <w:bookmarkStart w:id="27" w:name="_Toc455894757"/>
      <w:bookmarkStart w:id="28" w:name="_Toc402463288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7"/>
      <w:bookmarkEnd w:id="28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368" w:rsidRDefault="00E90368">
      <w:pPr>
        <w:spacing w:line="240" w:lineRule="auto"/>
      </w:pPr>
      <w:r>
        <w:separator/>
      </w:r>
    </w:p>
  </w:endnote>
  <w:endnote w:type="continuationSeparator" w:id="0">
    <w:p w:rsidR="00E90368" w:rsidRDefault="00E90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9080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368" w:rsidRDefault="00E90368">
      <w:pPr>
        <w:spacing w:line="240" w:lineRule="auto"/>
      </w:pPr>
      <w:r>
        <w:separator/>
      </w:r>
    </w:p>
  </w:footnote>
  <w:footnote w:type="continuationSeparator" w:id="0">
    <w:p w:rsidR="00E90368" w:rsidRDefault="00E903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E90368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109AB">
            <w:t>Automated Wireless Asset Tracking for Underground Mines</w:t>
          </w:r>
          <w:r>
            <w:fldChar w:fldCharType="end"/>
          </w:r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E90368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36C25">
            <w:t>Use Case Specification: Create Alert</w:t>
          </w:r>
          <w:r>
            <w:fldChar w:fldCharType="end"/>
          </w:r>
        </w:p>
      </w:tc>
      <w:tc>
        <w:tcPr>
          <w:tcW w:w="3179" w:type="dxa"/>
        </w:tcPr>
        <w:p w:rsidR="00203E99" w:rsidRDefault="00203E99" w:rsidP="00E87195">
          <w:r>
            <w:t xml:space="preserve">  Date:  </w:t>
          </w:r>
          <w:r w:rsidR="00E87195">
            <w:t>10</w:t>
          </w:r>
          <w:r w:rsidR="002109AB">
            <w:t>/05/14</w:t>
          </w:r>
        </w:p>
      </w:tc>
    </w:tr>
    <w:tr w:rsidR="00203E99">
      <w:tc>
        <w:tcPr>
          <w:tcW w:w="9558" w:type="dxa"/>
          <w:gridSpan w:val="2"/>
        </w:tcPr>
        <w:p w:rsidR="00203E99" w:rsidRDefault="00336C25" w:rsidP="00337A0E">
          <w:r>
            <w:t>CreateAlert</w:t>
          </w:r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59A56E5"/>
    <w:multiLevelType w:val="hybridMultilevel"/>
    <w:tmpl w:val="E5DCDC5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D06C72"/>
    <w:multiLevelType w:val="hybridMultilevel"/>
    <w:tmpl w:val="208C13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1505E4"/>
    <w:rsid w:val="00151D33"/>
    <w:rsid w:val="00203E99"/>
    <w:rsid w:val="002109AB"/>
    <w:rsid w:val="0022670E"/>
    <w:rsid w:val="00245C9E"/>
    <w:rsid w:val="00291C92"/>
    <w:rsid w:val="00336C25"/>
    <w:rsid w:val="00337A0E"/>
    <w:rsid w:val="00371C3A"/>
    <w:rsid w:val="00394658"/>
    <w:rsid w:val="003E7C90"/>
    <w:rsid w:val="003F393E"/>
    <w:rsid w:val="00490809"/>
    <w:rsid w:val="005023F4"/>
    <w:rsid w:val="00537FE3"/>
    <w:rsid w:val="005751AF"/>
    <w:rsid w:val="00663AF1"/>
    <w:rsid w:val="0079700F"/>
    <w:rsid w:val="007F0B2A"/>
    <w:rsid w:val="00862DA8"/>
    <w:rsid w:val="0086721C"/>
    <w:rsid w:val="008732E5"/>
    <w:rsid w:val="008F6EA5"/>
    <w:rsid w:val="0098187C"/>
    <w:rsid w:val="009D7A48"/>
    <w:rsid w:val="009E4A2E"/>
    <w:rsid w:val="00A17890"/>
    <w:rsid w:val="00A86E92"/>
    <w:rsid w:val="00A940BA"/>
    <w:rsid w:val="00AA588C"/>
    <w:rsid w:val="00AB3FE8"/>
    <w:rsid w:val="00B1414F"/>
    <w:rsid w:val="00B45D16"/>
    <w:rsid w:val="00BA1023"/>
    <w:rsid w:val="00BE6560"/>
    <w:rsid w:val="00C971A4"/>
    <w:rsid w:val="00E87195"/>
    <w:rsid w:val="00E90368"/>
    <w:rsid w:val="00E9502E"/>
    <w:rsid w:val="00F52680"/>
    <w:rsid w:val="00F8223A"/>
    <w:rsid w:val="00F96680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1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30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Create Alert</vt:lpstr>
    </vt:vector>
  </TitlesOfParts>
  <Company>SE 4450 - SOFTWARE ENGINEERING DESIGN II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Create Alert</dc:title>
  <dc:subject>Automated Wireless Asset Tracking for Underground Mines</dc:subject>
  <dc:creator>Philip Kurowski</dc:creator>
  <cp:keywords/>
  <cp:lastModifiedBy>Philip Kurowski</cp:lastModifiedBy>
  <cp:revision>26</cp:revision>
  <cp:lastPrinted>2014-10-27T11:13:00Z</cp:lastPrinted>
  <dcterms:created xsi:type="dcterms:W3CDTF">2014-10-27T11:07:00Z</dcterms:created>
  <dcterms:modified xsi:type="dcterms:W3CDTF">2014-11-21T03:51:00Z</dcterms:modified>
</cp:coreProperties>
</file>