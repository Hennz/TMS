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7F002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5F28">
        <w:t>Tracking and Monitoring Software</w:t>
      </w:r>
      <w:r>
        <w:fldChar w:fldCharType="end"/>
      </w:r>
    </w:p>
    <w:p w:rsidR="00655335" w:rsidRDefault="007F0028">
      <w:pPr>
        <w:pStyle w:val="Title"/>
        <w:jc w:val="right"/>
      </w:pPr>
      <w:fldSimple w:instr=" TITLE  \* MERGEFORMAT ">
        <w:r w:rsidR="00E35F28">
          <w:t>Test Case Specification (TCS)</w:t>
        </w:r>
      </w:fldSimple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>Philip Kurowski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FE7128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bookmarkStart w:id="0" w:name="_GoBack"/>
      <w:bookmarkEnd w:id="0"/>
      <w:r w:rsidR="00FE7128">
        <w:t>1.</w:t>
      </w:r>
      <w:r w:rsidR="00FE7128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FE7128">
        <w:t>Master Module</w:t>
      </w:r>
      <w:r w:rsidR="00FE7128">
        <w:tab/>
      </w:r>
      <w:r w:rsidR="00FE7128">
        <w:fldChar w:fldCharType="begin"/>
      </w:r>
      <w:r w:rsidR="00FE7128">
        <w:instrText xml:space="preserve"> PAGEREF _Toc416018290 \h </w:instrText>
      </w:r>
      <w:r w:rsidR="00FE7128">
        <w:fldChar w:fldCharType="separate"/>
      </w:r>
      <w:r w:rsidR="00FE7128">
        <w:t>3</w:t>
      </w:r>
      <w:r w:rsidR="00FE7128"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_Toc416018291 \h </w:instrText>
      </w:r>
      <w:r>
        <w:fldChar w:fldCharType="separate"/>
      </w:r>
      <w:r>
        <w:t>3</w:t>
      </w:r>
      <w: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_Toc416018296 \h </w:instrText>
      </w:r>
      <w:r>
        <w:fldChar w:fldCharType="separate"/>
      </w:r>
      <w:r>
        <w:t>3</w:t>
      </w:r>
      <w: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router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Invalid router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sensor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Duplicate sensor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tag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Duplicate tag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_Toc416018309 \h </w:instrText>
      </w:r>
      <w:r>
        <w:fldChar w:fldCharType="separate"/>
      </w:r>
      <w:r>
        <w:t>4</w:t>
      </w:r>
      <w: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router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Invalid router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sensor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Duplicate sensor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tag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Duplicate tag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_Toc416018322 \h </w:instrText>
      </w:r>
      <w:r>
        <w:fldChar w:fldCharType="separate"/>
      </w:r>
      <w:r>
        <w:t>4</w:t>
      </w:r>
      <w: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_Toc416018324 \h </w:instrText>
      </w:r>
      <w:r>
        <w:fldChar w:fldCharType="separate"/>
      </w:r>
      <w:r>
        <w:t>4</w:t>
      </w:r>
      <w:r>
        <w:fldChar w:fldCharType="end"/>
      </w:r>
    </w:p>
    <w:p w:rsidR="00FE7128" w:rsidRDefault="00FE71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_Toc416018325 \h </w:instrText>
      </w:r>
      <w:r>
        <w:fldChar w:fldCharType="separate"/>
      </w:r>
      <w:r>
        <w:t>4</w:t>
      </w:r>
      <w:r>
        <w:fldChar w:fldCharType="end"/>
      </w:r>
    </w:p>
    <w:p w:rsidR="00FE7128" w:rsidRDefault="00FE71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 must succeed before adding member can succeed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:rsidR="00655335" w:rsidRDefault="00166E35" w:rsidP="00114D50">
      <w:pPr>
        <w:pStyle w:val="Heading1"/>
      </w:pPr>
      <w:bookmarkStart w:id="1" w:name="_Toc416018290"/>
      <w:r>
        <w:t>Master Module</w:t>
      </w:r>
      <w:bookmarkEnd w:id="1"/>
    </w:p>
    <w:p w:rsidR="00655335" w:rsidRDefault="00114D50" w:rsidP="00114D50">
      <w:pPr>
        <w:pStyle w:val="Heading1"/>
      </w:pPr>
      <w:bookmarkStart w:id="2" w:name="_Toc416018291"/>
      <w:r w:rsidRPr="00114D50">
        <w:t>Test items</w:t>
      </w:r>
      <w:bookmarkEnd w:id="2"/>
    </w:p>
    <w:p w:rsidR="00740711" w:rsidRDefault="004A151D" w:rsidP="0046269E">
      <w:pPr>
        <w:pStyle w:val="Heading2"/>
      </w:pPr>
      <w:bookmarkStart w:id="3" w:name="_Toc416018292"/>
      <w:r>
        <w:t>Adding Members</w:t>
      </w:r>
      <w:bookmarkEnd w:id="3"/>
    </w:p>
    <w:p w:rsidR="00F92DA0" w:rsidRPr="00F92DA0" w:rsidRDefault="005B2301" w:rsidP="00F92DA0">
      <w:pPr>
        <w:ind w:left="720"/>
      </w:pPr>
      <w:r>
        <w:t>A new member should be added to the database if all input is correct.</w:t>
      </w:r>
    </w:p>
    <w:p w:rsidR="0046269E" w:rsidRDefault="004A151D" w:rsidP="0046269E">
      <w:pPr>
        <w:pStyle w:val="Heading2"/>
      </w:pPr>
      <w:bookmarkStart w:id="4" w:name="_Toc416018293"/>
      <w:r>
        <w:t>Adding Routers</w:t>
      </w:r>
      <w:bookmarkEnd w:id="4"/>
    </w:p>
    <w:p w:rsidR="00F92DA0" w:rsidRPr="00F92DA0" w:rsidRDefault="005B2301" w:rsidP="005B2301">
      <w:pPr>
        <w:ind w:left="720"/>
      </w:pPr>
      <w:r>
        <w:t>A new router should be added to the database if all input is correct.</w:t>
      </w:r>
    </w:p>
    <w:p w:rsidR="00F92DA0" w:rsidRDefault="004A151D" w:rsidP="00F92DA0">
      <w:pPr>
        <w:pStyle w:val="Heading2"/>
      </w:pPr>
      <w:bookmarkStart w:id="5" w:name="_Toc416018294"/>
      <w:r>
        <w:t>Adding Sensors</w:t>
      </w:r>
      <w:bookmarkEnd w:id="5"/>
    </w:p>
    <w:p w:rsidR="0046269E" w:rsidRDefault="005B2301" w:rsidP="005B2301">
      <w:pPr>
        <w:ind w:left="720"/>
      </w:pPr>
      <w:r>
        <w:t xml:space="preserve">A new sensor </w:t>
      </w:r>
      <w:r w:rsidR="00E30BA3">
        <w:t xml:space="preserve">ID </w:t>
      </w:r>
      <w:r>
        <w:t>should be added to the database if all input is correct.</w:t>
      </w:r>
    </w:p>
    <w:p w:rsidR="00F92DA0" w:rsidRDefault="004A151D" w:rsidP="00F92DA0">
      <w:pPr>
        <w:pStyle w:val="Heading2"/>
      </w:pPr>
      <w:bookmarkStart w:id="6" w:name="_Toc416018295"/>
      <w:r>
        <w:t>Adding Tags</w:t>
      </w:r>
      <w:bookmarkEnd w:id="6"/>
    </w:p>
    <w:p w:rsidR="005B2301" w:rsidRPr="00F92DA0" w:rsidRDefault="005B2301" w:rsidP="005B2301">
      <w:pPr>
        <w:ind w:left="720"/>
      </w:pPr>
      <w:r>
        <w:t>A new tag ID should be added to the database if all input is correct.</w:t>
      </w:r>
    </w:p>
    <w:p w:rsidR="00655335" w:rsidRDefault="00114D50" w:rsidP="00114D50">
      <w:pPr>
        <w:pStyle w:val="Heading1"/>
      </w:pPr>
      <w:bookmarkStart w:id="7" w:name="_Toc416018296"/>
      <w:r w:rsidRPr="00114D50">
        <w:t>Input specifications</w:t>
      </w:r>
      <w:bookmarkEnd w:id="7"/>
      <w:r w:rsidR="00655335">
        <w:t xml:space="preserve"> </w:t>
      </w:r>
    </w:p>
    <w:p w:rsidR="004074C3" w:rsidRDefault="004074C3" w:rsidP="004074C3">
      <w:pPr>
        <w:pStyle w:val="Heading2"/>
      </w:pPr>
      <w:bookmarkStart w:id="8" w:name="_Toc416018297"/>
      <w:r>
        <w:t>Adding Members</w:t>
      </w:r>
      <w:bookmarkEnd w:id="8"/>
    </w:p>
    <w:p w:rsidR="004074C3" w:rsidRDefault="0000759A" w:rsidP="004074C3">
      <w:pPr>
        <w:pStyle w:val="Heading3"/>
      </w:pPr>
      <w:bookmarkStart w:id="9" w:name="_Toc416018298"/>
      <w:r>
        <w:t>Valid member data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63"/>
        <w:gridCol w:w="696"/>
        <w:gridCol w:w="634"/>
        <w:gridCol w:w="563"/>
        <w:gridCol w:w="705"/>
        <w:gridCol w:w="608"/>
        <w:gridCol w:w="1010"/>
        <w:gridCol w:w="821"/>
        <w:gridCol w:w="714"/>
        <w:gridCol w:w="1059"/>
        <w:gridCol w:w="696"/>
      </w:tblGrid>
      <w:tr w:rsidR="00BC4F39" w:rsidTr="00BC4F39"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proofErr w:type="spellStart"/>
            <w:r w:rsidRPr="00BC4F39">
              <w:rPr>
                <w:b/>
                <w:sz w:val="16"/>
              </w:rPr>
              <w:t>MemberID</w:t>
            </w:r>
            <w:proofErr w:type="spellEnd"/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Is Vehicle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Pin No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Tag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First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Middle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Last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Address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Province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City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 xml:space="preserve">Phone </w:t>
            </w:r>
          </w:p>
        </w:tc>
        <w:tc>
          <w:tcPr>
            <w:tcW w:w="0" w:type="auto"/>
          </w:tcPr>
          <w:p w:rsidR="00BC4F39" w:rsidRPr="00BC4F39" w:rsidRDefault="00BC4F39" w:rsidP="00BC4F39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Mobile</w:t>
            </w:r>
          </w:p>
        </w:tc>
      </w:tr>
      <w:tr w:rsidR="00BC4F39" w:rsidTr="00BC4F39"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M0001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111111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E0001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Mark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 xml:space="preserve">12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(555)555-555</w:t>
            </w:r>
          </w:p>
        </w:tc>
        <w:tc>
          <w:tcPr>
            <w:tcW w:w="0" w:type="auto"/>
          </w:tcPr>
          <w:p w:rsidR="00BC4F39" w:rsidRPr="00BC4F39" w:rsidRDefault="00BC4F39" w:rsidP="0000759A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</w:tbl>
    <w:p w:rsidR="000C1FEA" w:rsidRDefault="000C1FEA" w:rsidP="000C1FEA">
      <w:pPr>
        <w:pStyle w:val="Heading3"/>
      </w:pPr>
      <w:bookmarkStart w:id="10" w:name="_Toc416018299"/>
      <w:r>
        <w:t>Invalid member data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71"/>
        <w:gridCol w:w="660"/>
        <w:gridCol w:w="634"/>
        <w:gridCol w:w="563"/>
        <w:gridCol w:w="705"/>
        <w:gridCol w:w="608"/>
        <w:gridCol w:w="1025"/>
        <w:gridCol w:w="821"/>
        <w:gridCol w:w="714"/>
        <w:gridCol w:w="1072"/>
        <w:gridCol w:w="696"/>
      </w:tblGrid>
      <w:tr w:rsidR="000179ED" w:rsidRPr="00BC4F39" w:rsidTr="006D124F"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proofErr w:type="spellStart"/>
            <w:r w:rsidRPr="00BC4F39">
              <w:rPr>
                <w:b/>
                <w:sz w:val="16"/>
              </w:rPr>
              <w:t>MemberID</w:t>
            </w:r>
            <w:proofErr w:type="spellEnd"/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Is Vehicle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Pin No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Tag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First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Middle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Last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Address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Province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City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 xml:space="preserve">Phone 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Mobile</w:t>
            </w:r>
          </w:p>
        </w:tc>
      </w:tr>
      <w:tr w:rsidR="000179ED" w:rsidRPr="00BC4F39" w:rsidTr="006D124F"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M0001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E0001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Mark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 xml:space="preserve">12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(555)555-555</w:t>
            </w:r>
          </w:p>
        </w:tc>
        <w:tc>
          <w:tcPr>
            <w:tcW w:w="0" w:type="auto"/>
          </w:tcPr>
          <w:p w:rsidR="000179ED" w:rsidRPr="00BC4F39" w:rsidRDefault="000179ED" w:rsidP="006D124F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</w:tbl>
    <w:p w:rsidR="000C1FEA" w:rsidRPr="000C1FEA" w:rsidRDefault="000179ED" w:rsidP="000C1FEA">
      <w:r>
        <w:t>Invalid because the Pin No is mandatory but null.</w:t>
      </w:r>
    </w:p>
    <w:p w:rsidR="004074C3" w:rsidRDefault="004074C3" w:rsidP="004074C3">
      <w:pPr>
        <w:pStyle w:val="Heading2"/>
      </w:pPr>
      <w:bookmarkStart w:id="11" w:name="_Toc416018300"/>
      <w:r>
        <w:t>Adding Routers</w:t>
      </w:r>
      <w:bookmarkEnd w:id="11"/>
    </w:p>
    <w:p w:rsidR="004074C3" w:rsidRDefault="0000759A" w:rsidP="004074C3">
      <w:pPr>
        <w:pStyle w:val="Heading3"/>
      </w:pPr>
      <w:bookmarkStart w:id="12" w:name="_Toc416018301"/>
      <w:r>
        <w:t>Valid router data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F26" w:rsidTr="00FD6F26">
        <w:tc>
          <w:tcPr>
            <w:tcW w:w="1870" w:type="dxa"/>
          </w:tcPr>
          <w:p w:rsidR="00FD6F26" w:rsidRPr="00FD6F26" w:rsidRDefault="00FD6F26" w:rsidP="000C1FEA">
            <w:pPr>
              <w:rPr>
                <w:b/>
              </w:rPr>
            </w:pPr>
            <w:r w:rsidRPr="00FD6F26">
              <w:rPr>
                <w:b/>
              </w:rPr>
              <w:t>Router ID</w:t>
            </w:r>
          </w:p>
        </w:tc>
        <w:tc>
          <w:tcPr>
            <w:tcW w:w="1870" w:type="dxa"/>
          </w:tcPr>
          <w:p w:rsidR="00FD6F26" w:rsidRPr="00FD6F26" w:rsidRDefault="00FD6F26" w:rsidP="000C1FEA">
            <w:pPr>
              <w:rPr>
                <w:b/>
              </w:rPr>
            </w:pPr>
            <w:r w:rsidRPr="00FD6F26"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FD6F26" w:rsidRPr="00FD6F26" w:rsidRDefault="00FD6F26" w:rsidP="000C1FEA">
            <w:pPr>
              <w:rPr>
                <w:b/>
              </w:rPr>
            </w:pPr>
            <w:r w:rsidRPr="00FD6F26">
              <w:rPr>
                <w:b/>
              </w:rPr>
              <w:t>Location</w:t>
            </w:r>
          </w:p>
        </w:tc>
        <w:tc>
          <w:tcPr>
            <w:tcW w:w="1870" w:type="dxa"/>
          </w:tcPr>
          <w:p w:rsidR="00FD6F26" w:rsidRPr="00FD6F26" w:rsidRDefault="00FD6F26" w:rsidP="000C1FEA">
            <w:pPr>
              <w:rPr>
                <w:b/>
              </w:rPr>
            </w:pPr>
            <w:r w:rsidRPr="00FD6F26">
              <w:rPr>
                <w:b/>
              </w:rPr>
              <w:t>Position X-Y</w:t>
            </w:r>
          </w:p>
        </w:tc>
        <w:tc>
          <w:tcPr>
            <w:tcW w:w="1870" w:type="dxa"/>
          </w:tcPr>
          <w:p w:rsidR="00FD6F26" w:rsidRPr="00FD6F26" w:rsidRDefault="00FD6F26" w:rsidP="000C1FEA">
            <w:pPr>
              <w:rPr>
                <w:b/>
              </w:rPr>
            </w:pPr>
            <w:r w:rsidRPr="00FD6F26">
              <w:rPr>
                <w:b/>
              </w:rPr>
              <w:t>Is Blocked?</w:t>
            </w:r>
          </w:p>
        </w:tc>
      </w:tr>
      <w:tr w:rsidR="00FD6F26" w:rsidTr="00FD6F26">
        <w:tc>
          <w:tcPr>
            <w:tcW w:w="1870" w:type="dxa"/>
          </w:tcPr>
          <w:p w:rsidR="00FD6F26" w:rsidRDefault="00FD6F26" w:rsidP="000C1FEA">
            <w:r>
              <w:t>R0001</w:t>
            </w:r>
          </w:p>
        </w:tc>
        <w:tc>
          <w:tcPr>
            <w:tcW w:w="1870" w:type="dxa"/>
          </w:tcPr>
          <w:p w:rsidR="00FD6F26" w:rsidRDefault="00FD6F26" w:rsidP="000C1FEA">
            <w:r>
              <w:t>Address 1</w:t>
            </w:r>
          </w:p>
        </w:tc>
        <w:tc>
          <w:tcPr>
            <w:tcW w:w="1870" w:type="dxa"/>
          </w:tcPr>
          <w:p w:rsidR="00FD6F26" w:rsidRDefault="00FD6F26" w:rsidP="000C1FEA">
            <w:r>
              <w:t>1</w:t>
            </w:r>
          </w:p>
        </w:tc>
        <w:tc>
          <w:tcPr>
            <w:tcW w:w="1870" w:type="dxa"/>
          </w:tcPr>
          <w:p w:rsidR="00FD6F26" w:rsidRDefault="00FD6F26" w:rsidP="000C1FEA">
            <w:r>
              <w:t>20-100</w:t>
            </w:r>
          </w:p>
        </w:tc>
        <w:tc>
          <w:tcPr>
            <w:tcW w:w="1870" w:type="dxa"/>
          </w:tcPr>
          <w:p w:rsidR="00FD6F26" w:rsidRDefault="00FD6F26" w:rsidP="000C1FEA">
            <w:r>
              <w:t>false</w:t>
            </w:r>
          </w:p>
        </w:tc>
      </w:tr>
    </w:tbl>
    <w:p w:rsidR="000C1FEA" w:rsidRDefault="000C1FEA" w:rsidP="000C1FEA">
      <w:pPr>
        <w:pStyle w:val="Heading3"/>
      </w:pPr>
      <w:bookmarkStart w:id="13" w:name="_Toc416018302"/>
      <w:r>
        <w:t>Invalid router data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58B9" w:rsidRPr="00FD6F26" w:rsidTr="006D124F">
        <w:tc>
          <w:tcPr>
            <w:tcW w:w="1870" w:type="dxa"/>
          </w:tcPr>
          <w:p w:rsidR="00EC58B9" w:rsidRPr="00FD6F26" w:rsidRDefault="00EC58B9" w:rsidP="006D124F">
            <w:pPr>
              <w:rPr>
                <w:b/>
              </w:rPr>
            </w:pPr>
            <w:r w:rsidRPr="00FD6F26">
              <w:rPr>
                <w:b/>
              </w:rPr>
              <w:t>Router ID</w:t>
            </w:r>
          </w:p>
        </w:tc>
        <w:tc>
          <w:tcPr>
            <w:tcW w:w="1870" w:type="dxa"/>
          </w:tcPr>
          <w:p w:rsidR="00EC58B9" w:rsidRPr="00FD6F26" w:rsidRDefault="00EC58B9" w:rsidP="006D124F">
            <w:pPr>
              <w:rPr>
                <w:b/>
              </w:rPr>
            </w:pPr>
            <w:r w:rsidRPr="00FD6F26"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EC58B9" w:rsidRPr="00FD6F26" w:rsidRDefault="00EC58B9" w:rsidP="006D124F">
            <w:pPr>
              <w:rPr>
                <w:b/>
              </w:rPr>
            </w:pPr>
            <w:r w:rsidRPr="00FD6F26">
              <w:rPr>
                <w:b/>
              </w:rPr>
              <w:t>Location</w:t>
            </w:r>
          </w:p>
        </w:tc>
        <w:tc>
          <w:tcPr>
            <w:tcW w:w="1870" w:type="dxa"/>
          </w:tcPr>
          <w:p w:rsidR="00EC58B9" w:rsidRPr="00FD6F26" w:rsidRDefault="00EC58B9" w:rsidP="006D124F">
            <w:pPr>
              <w:rPr>
                <w:b/>
              </w:rPr>
            </w:pPr>
            <w:r w:rsidRPr="00FD6F26">
              <w:rPr>
                <w:b/>
              </w:rPr>
              <w:t>Position X-Y</w:t>
            </w:r>
          </w:p>
        </w:tc>
        <w:tc>
          <w:tcPr>
            <w:tcW w:w="1870" w:type="dxa"/>
          </w:tcPr>
          <w:p w:rsidR="00EC58B9" w:rsidRPr="00FD6F26" w:rsidRDefault="00EC58B9" w:rsidP="006D124F">
            <w:pPr>
              <w:rPr>
                <w:b/>
              </w:rPr>
            </w:pPr>
            <w:r w:rsidRPr="00FD6F26">
              <w:rPr>
                <w:b/>
              </w:rPr>
              <w:t>Is Blocked?</w:t>
            </w:r>
          </w:p>
        </w:tc>
      </w:tr>
      <w:tr w:rsidR="00EC58B9" w:rsidTr="006D124F">
        <w:tc>
          <w:tcPr>
            <w:tcW w:w="1870" w:type="dxa"/>
          </w:tcPr>
          <w:p w:rsidR="00EC58B9" w:rsidRDefault="00EC58B9" w:rsidP="006D124F">
            <w:r>
              <w:t>R0001</w:t>
            </w:r>
          </w:p>
        </w:tc>
        <w:tc>
          <w:tcPr>
            <w:tcW w:w="1870" w:type="dxa"/>
          </w:tcPr>
          <w:p w:rsidR="00EC58B9" w:rsidRDefault="00EC58B9" w:rsidP="006D124F"/>
        </w:tc>
        <w:tc>
          <w:tcPr>
            <w:tcW w:w="1870" w:type="dxa"/>
          </w:tcPr>
          <w:p w:rsidR="00EC58B9" w:rsidRDefault="00EC58B9" w:rsidP="006D124F">
            <w:r>
              <w:t>1</w:t>
            </w:r>
          </w:p>
        </w:tc>
        <w:tc>
          <w:tcPr>
            <w:tcW w:w="1870" w:type="dxa"/>
          </w:tcPr>
          <w:p w:rsidR="00EC58B9" w:rsidRDefault="00EC58B9" w:rsidP="006D124F">
            <w:r>
              <w:t>20-100</w:t>
            </w:r>
          </w:p>
        </w:tc>
        <w:tc>
          <w:tcPr>
            <w:tcW w:w="1870" w:type="dxa"/>
          </w:tcPr>
          <w:p w:rsidR="00EC58B9" w:rsidRDefault="00EC58B9" w:rsidP="006D124F">
            <w:r>
              <w:t>false</w:t>
            </w:r>
          </w:p>
        </w:tc>
      </w:tr>
    </w:tbl>
    <w:p w:rsidR="0000759A" w:rsidRPr="0000759A" w:rsidRDefault="00EC58B9" w:rsidP="0000759A">
      <w:r>
        <w:t>Assuming that a router with ID “R0001” already exists.</w:t>
      </w:r>
    </w:p>
    <w:p w:rsidR="004074C3" w:rsidRDefault="004074C3" w:rsidP="004074C3">
      <w:pPr>
        <w:pStyle w:val="Heading2"/>
      </w:pPr>
      <w:bookmarkStart w:id="14" w:name="_Toc416018303"/>
      <w:r>
        <w:t>Adding Sensors</w:t>
      </w:r>
      <w:bookmarkEnd w:id="14"/>
    </w:p>
    <w:p w:rsidR="004074C3" w:rsidRDefault="0000759A" w:rsidP="004074C3">
      <w:pPr>
        <w:pStyle w:val="Heading3"/>
      </w:pPr>
      <w:bookmarkStart w:id="15" w:name="_Toc416018304"/>
      <w:r>
        <w:t xml:space="preserve">Valid sensor </w:t>
      </w:r>
      <w:r w:rsidR="000B3628">
        <w:t>ID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</w:tblGrid>
      <w:tr w:rsidR="003F1C41" w:rsidTr="003F1C41">
        <w:tc>
          <w:tcPr>
            <w:tcW w:w="0" w:type="auto"/>
          </w:tcPr>
          <w:p w:rsidR="003F1C41" w:rsidRPr="003F1C41" w:rsidRDefault="003F1C41" w:rsidP="000C1FEA">
            <w:pPr>
              <w:rPr>
                <w:b/>
              </w:rPr>
            </w:pPr>
            <w:r w:rsidRPr="003F1C41">
              <w:rPr>
                <w:b/>
              </w:rPr>
              <w:t>Sensor ID</w:t>
            </w:r>
          </w:p>
        </w:tc>
      </w:tr>
      <w:tr w:rsidR="003F1C41" w:rsidTr="003F1C41">
        <w:tc>
          <w:tcPr>
            <w:tcW w:w="0" w:type="auto"/>
          </w:tcPr>
          <w:p w:rsidR="003F1C41" w:rsidRDefault="003F1C41" w:rsidP="000C1FEA">
            <w:r>
              <w:t>S0001</w:t>
            </w:r>
          </w:p>
        </w:tc>
      </w:tr>
    </w:tbl>
    <w:p w:rsidR="000C1FEA" w:rsidRDefault="000B3628" w:rsidP="000C1FEA">
      <w:pPr>
        <w:pStyle w:val="Heading3"/>
      </w:pPr>
      <w:bookmarkStart w:id="16" w:name="_Toc416018305"/>
      <w:r>
        <w:t>Duplicate</w:t>
      </w:r>
      <w:r w:rsidR="000C1FEA">
        <w:t xml:space="preserve"> sensor </w:t>
      </w:r>
      <w:r>
        <w:t>ID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</w:tblGrid>
      <w:tr w:rsidR="003F1C41" w:rsidRPr="003F1C41" w:rsidTr="006D124F">
        <w:tc>
          <w:tcPr>
            <w:tcW w:w="0" w:type="auto"/>
          </w:tcPr>
          <w:p w:rsidR="003F1C41" w:rsidRPr="003F1C41" w:rsidRDefault="003F1C41" w:rsidP="006D124F">
            <w:pPr>
              <w:rPr>
                <w:b/>
              </w:rPr>
            </w:pPr>
            <w:r w:rsidRPr="003F1C41">
              <w:rPr>
                <w:b/>
              </w:rPr>
              <w:t>Sensor ID</w:t>
            </w:r>
          </w:p>
        </w:tc>
      </w:tr>
      <w:tr w:rsidR="003F1C41" w:rsidTr="006D124F">
        <w:tc>
          <w:tcPr>
            <w:tcW w:w="0" w:type="auto"/>
          </w:tcPr>
          <w:p w:rsidR="003F1C41" w:rsidRDefault="003F1C41" w:rsidP="006D124F">
            <w:r>
              <w:t>S0001</w:t>
            </w:r>
          </w:p>
        </w:tc>
      </w:tr>
    </w:tbl>
    <w:p w:rsidR="0000759A" w:rsidRPr="0000759A" w:rsidRDefault="003F1C41" w:rsidP="0000759A">
      <w:r>
        <w:t>Assuming that a sensor with ID “S0001” already exists.</w:t>
      </w:r>
    </w:p>
    <w:p w:rsidR="004074C3" w:rsidRDefault="004074C3" w:rsidP="004074C3">
      <w:pPr>
        <w:pStyle w:val="Heading2"/>
      </w:pPr>
      <w:bookmarkStart w:id="17" w:name="_Toc416018306"/>
      <w:r>
        <w:lastRenderedPageBreak/>
        <w:t>Adding Tags</w:t>
      </w:r>
      <w:bookmarkEnd w:id="17"/>
    </w:p>
    <w:p w:rsidR="00D4529D" w:rsidRDefault="00D4529D" w:rsidP="00D4529D">
      <w:pPr>
        <w:pStyle w:val="Heading3"/>
      </w:pPr>
      <w:bookmarkStart w:id="18" w:name="_Toc416018307"/>
      <w:r>
        <w:t>Valid tag ID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</w:tblGrid>
      <w:tr w:rsidR="00D4529D" w:rsidTr="006D124F">
        <w:tc>
          <w:tcPr>
            <w:tcW w:w="0" w:type="auto"/>
          </w:tcPr>
          <w:p w:rsidR="00D4529D" w:rsidRPr="003F1C41" w:rsidRDefault="00D4529D" w:rsidP="006D124F">
            <w:pPr>
              <w:rPr>
                <w:b/>
              </w:rPr>
            </w:pPr>
            <w:r w:rsidRPr="003F1C41">
              <w:rPr>
                <w:b/>
              </w:rPr>
              <w:t>Sensor ID</w:t>
            </w:r>
          </w:p>
        </w:tc>
      </w:tr>
      <w:tr w:rsidR="00D4529D" w:rsidTr="006D124F">
        <w:tc>
          <w:tcPr>
            <w:tcW w:w="0" w:type="auto"/>
          </w:tcPr>
          <w:p w:rsidR="00D4529D" w:rsidRDefault="00D4529D" w:rsidP="006D124F">
            <w:r>
              <w:t>E0001</w:t>
            </w:r>
          </w:p>
        </w:tc>
      </w:tr>
    </w:tbl>
    <w:p w:rsidR="00D4529D" w:rsidRDefault="00D4529D" w:rsidP="00D4529D">
      <w:pPr>
        <w:pStyle w:val="Heading3"/>
      </w:pPr>
      <w:bookmarkStart w:id="19" w:name="_Toc416018308"/>
      <w:r>
        <w:t>Duplicate tag ID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</w:tblGrid>
      <w:tr w:rsidR="00D4529D" w:rsidRPr="003F1C41" w:rsidTr="006D124F">
        <w:tc>
          <w:tcPr>
            <w:tcW w:w="0" w:type="auto"/>
          </w:tcPr>
          <w:p w:rsidR="00D4529D" w:rsidRPr="003F1C41" w:rsidRDefault="00D4529D" w:rsidP="006D124F">
            <w:pPr>
              <w:rPr>
                <w:b/>
              </w:rPr>
            </w:pPr>
            <w:r w:rsidRPr="003F1C41">
              <w:rPr>
                <w:b/>
              </w:rPr>
              <w:t>Sensor ID</w:t>
            </w:r>
          </w:p>
        </w:tc>
      </w:tr>
      <w:tr w:rsidR="00D4529D" w:rsidTr="006D124F">
        <w:tc>
          <w:tcPr>
            <w:tcW w:w="0" w:type="auto"/>
          </w:tcPr>
          <w:p w:rsidR="00D4529D" w:rsidRDefault="00D4529D" w:rsidP="006D124F">
            <w:r>
              <w:t>E0001</w:t>
            </w:r>
          </w:p>
        </w:tc>
      </w:tr>
    </w:tbl>
    <w:p w:rsidR="00D4529D" w:rsidRPr="0000759A" w:rsidRDefault="00D4529D" w:rsidP="00D4529D">
      <w:r>
        <w:t>Assuming that a tag with ID “E0001” already exists.</w:t>
      </w:r>
    </w:p>
    <w:p w:rsidR="0000759A" w:rsidRPr="0000759A" w:rsidRDefault="0000759A" w:rsidP="0000759A"/>
    <w:p w:rsidR="00633F41" w:rsidRDefault="00114D50" w:rsidP="00114D50">
      <w:pPr>
        <w:pStyle w:val="Heading1"/>
      </w:pPr>
      <w:bookmarkStart w:id="20" w:name="_Toc416018309"/>
      <w:r w:rsidRPr="00114D50">
        <w:t>Output specifications</w:t>
      </w:r>
      <w:bookmarkEnd w:id="20"/>
    </w:p>
    <w:p w:rsidR="006257C4" w:rsidRDefault="006257C4" w:rsidP="006257C4">
      <w:pPr>
        <w:pStyle w:val="Heading2"/>
      </w:pPr>
      <w:bookmarkStart w:id="21" w:name="_Toc416018310"/>
      <w:r>
        <w:t>Adding Members</w:t>
      </w:r>
      <w:bookmarkEnd w:id="21"/>
    </w:p>
    <w:p w:rsidR="006257C4" w:rsidRDefault="006257C4" w:rsidP="006257C4">
      <w:pPr>
        <w:pStyle w:val="Heading3"/>
      </w:pPr>
      <w:bookmarkStart w:id="22" w:name="_Toc416018311"/>
      <w:r>
        <w:t>Valid member data</w:t>
      </w:r>
      <w:bookmarkEnd w:id="22"/>
    </w:p>
    <w:p w:rsidR="006257C4" w:rsidRPr="006257C4" w:rsidRDefault="006257C4" w:rsidP="006257C4">
      <w:pPr>
        <w:ind w:left="720"/>
      </w:pPr>
      <w:r>
        <w:t>The input fields are cleared and the new member is added to the list and database.</w:t>
      </w:r>
    </w:p>
    <w:p w:rsidR="006257C4" w:rsidRDefault="006257C4" w:rsidP="006257C4">
      <w:pPr>
        <w:pStyle w:val="Heading3"/>
      </w:pPr>
      <w:bookmarkStart w:id="23" w:name="_Toc416018312"/>
      <w:r>
        <w:t>Invalid member data</w:t>
      </w:r>
      <w:bookmarkEnd w:id="23"/>
    </w:p>
    <w:p w:rsidR="006257C4" w:rsidRPr="006257C4" w:rsidRDefault="00B8330D" w:rsidP="00B8330D">
      <w:pPr>
        <w:ind w:left="720"/>
      </w:pPr>
      <w:r>
        <w:t>Message box appears notifying user of invalid input.</w:t>
      </w:r>
    </w:p>
    <w:p w:rsidR="006257C4" w:rsidRDefault="006257C4" w:rsidP="006257C4">
      <w:pPr>
        <w:pStyle w:val="Heading2"/>
      </w:pPr>
      <w:bookmarkStart w:id="24" w:name="_Toc416018313"/>
      <w:r>
        <w:t>Adding Routers</w:t>
      </w:r>
      <w:bookmarkEnd w:id="24"/>
    </w:p>
    <w:p w:rsidR="006257C4" w:rsidRDefault="006257C4" w:rsidP="006257C4">
      <w:pPr>
        <w:pStyle w:val="Heading3"/>
      </w:pPr>
      <w:bookmarkStart w:id="25" w:name="_Toc416018314"/>
      <w:r>
        <w:t>Valid router data</w:t>
      </w:r>
      <w:bookmarkEnd w:id="25"/>
    </w:p>
    <w:p w:rsidR="006257C4" w:rsidRPr="006257C4" w:rsidRDefault="00033A78" w:rsidP="006257C4">
      <w:pPr>
        <w:ind w:left="720"/>
      </w:pPr>
      <w:r>
        <w:t>The input fields are cleared and the new router is added to the list and database.</w:t>
      </w:r>
    </w:p>
    <w:p w:rsidR="006257C4" w:rsidRDefault="006257C4" w:rsidP="006257C4">
      <w:pPr>
        <w:pStyle w:val="Heading3"/>
      </w:pPr>
      <w:bookmarkStart w:id="26" w:name="_Toc416018315"/>
      <w:r>
        <w:t>Invalid router data</w:t>
      </w:r>
      <w:bookmarkEnd w:id="26"/>
    </w:p>
    <w:p w:rsidR="006257C4" w:rsidRPr="006257C4" w:rsidRDefault="00033A78" w:rsidP="006257C4">
      <w:pPr>
        <w:ind w:left="720"/>
      </w:pPr>
      <w:r>
        <w:t>Message box appears notifying user of invalid input.</w:t>
      </w:r>
    </w:p>
    <w:p w:rsidR="006257C4" w:rsidRDefault="006257C4" w:rsidP="006257C4">
      <w:pPr>
        <w:pStyle w:val="Heading2"/>
      </w:pPr>
      <w:bookmarkStart w:id="27" w:name="_Toc416018316"/>
      <w:r>
        <w:t>Adding Sensors</w:t>
      </w:r>
      <w:bookmarkEnd w:id="27"/>
    </w:p>
    <w:p w:rsidR="006257C4" w:rsidRDefault="006257C4" w:rsidP="006257C4">
      <w:pPr>
        <w:pStyle w:val="Heading3"/>
      </w:pPr>
      <w:bookmarkStart w:id="28" w:name="_Toc416018317"/>
      <w:r>
        <w:t>Valid sensor ID</w:t>
      </w:r>
      <w:bookmarkEnd w:id="28"/>
    </w:p>
    <w:p w:rsidR="006257C4" w:rsidRPr="006257C4" w:rsidRDefault="00033A78" w:rsidP="006257C4">
      <w:pPr>
        <w:ind w:left="720"/>
      </w:pPr>
      <w:r>
        <w:t>The input fields are cleared and the new sensor is added to the list and database.</w:t>
      </w:r>
    </w:p>
    <w:p w:rsidR="006257C4" w:rsidRDefault="006257C4" w:rsidP="006257C4">
      <w:pPr>
        <w:pStyle w:val="Heading3"/>
      </w:pPr>
      <w:bookmarkStart w:id="29" w:name="_Toc416018318"/>
      <w:r>
        <w:t>Duplicate sensor ID</w:t>
      </w:r>
      <w:bookmarkEnd w:id="29"/>
    </w:p>
    <w:p w:rsidR="006257C4" w:rsidRPr="006257C4" w:rsidRDefault="008C307E" w:rsidP="006257C4">
      <w:pPr>
        <w:ind w:left="720"/>
      </w:pPr>
      <w:r>
        <w:t>The submit button is disabled, disallowing users from submitting an invalid ID.</w:t>
      </w:r>
    </w:p>
    <w:p w:rsidR="006257C4" w:rsidRDefault="006257C4" w:rsidP="006257C4">
      <w:pPr>
        <w:pStyle w:val="Heading2"/>
      </w:pPr>
      <w:bookmarkStart w:id="30" w:name="_Toc416018319"/>
      <w:r>
        <w:t>Adding Tags</w:t>
      </w:r>
      <w:bookmarkEnd w:id="30"/>
    </w:p>
    <w:p w:rsidR="006257C4" w:rsidRDefault="006257C4" w:rsidP="006257C4">
      <w:pPr>
        <w:pStyle w:val="Heading3"/>
      </w:pPr>
      <w:bookmarkStart w:id="31" w:name="_Toc416018320"/>
      <w:r>
        <w:t>Valid tag ID</w:t>
      </w:r>
      <w:bookmarkEnd w:id="31"/>
    </w:p>
    <w:p w:rsidR="006257C4" w:rsidRPr="006257C4" w:rsidRDefault="00033A78" w:rsidP="006257C4">
      <w:pPr>
        <w:ind w:left="720"/>
      </w:pPr>
      <w:r>
        <w:t>The input fields are cleared and the new tag is added to the list and database.</w:t>
      </w:r>
    </w:p>
    <w:p w:rsidR="006257C4" w:rsidRDefault="006257C4" w:rsidP="006257C4">
      <w:pPr>
        <w:pStyle w:val="Heading3"/>
      </w:pPr>
      <w:bookmarkStart w:id="32" w:name="_Toc416018321"/>
      <w:r>
        <w:t>Duplicate tag ID</w:t>
      </w:r>
      <w:bookmarkEnd w:id="32"/>
    </w:p>
    <w:p w:rsidR="00740711" w:rsidRPr="00740711" w:rsidRDefault="008C307E" w:rsidP="00740711">
      <w:pPr>
        <w:pStyle w:val="BodyText"/>
      </w:pPr>
      <w:r>
        <w:t>The submit button is disabled, disallowing users from submitting an invalid ID.</w:t>
      </w:r>
    </w:p>
    <w:p w:rsidR="00740711" w:rsidRPr="00740711" w:rsidRDefault="00114D50" w:rsidP="001F1584">
      <w:pPr>
        <w:pStyle w:val="Heading1"/>
      </w:pPr>
      <w:bookmarkStart w:id="33" w:name="_Toc416018322"/>
      <w:r w:rsidRPr="00114D50">
        <w:t>Environmental needs</w:t>
      </w:r>
      <w:bookmarkEnd w:id="33"/>
      <w:r w:rsidR="00633F41">
        <w:t xml:space="preserve"> </w:t>
      </w:r>
    </w:p>
    <w:p w:rsidR="006F3F47" w:rsidRDefault="006F3F47" w:rsidP="006F3F47">
      <w:pPr>
        <w:pStyle w:val="Heading2"/>
      </w:pPr>
      <w:bookmarkStart w:id="34" w:name="_Toc416018323"/>
      <w:r>
        <w:t xml:space="preserve">Computer running Windows with the </w:t>
      </w:r>
      <w:r w:rsidR="000F7BB3">
        <w:t>Tracking and Monitoring Software (TMS)</w:t>
      </w:r>
      <w:r>
        <w:t xml:space="preserve"> installed</w:t>
      </w:r>
      <w:bookmarkEnd w:id="34"/>
    </w:p>
    <w:p w:rsidR="001F1584" w:rsidRPr="001F1584" w:rsidRDefault="001F1584" w:rsidP="001F1584">
      <w:pPr>
        <w:ind w:left="720"/>
      </w:pPr>
      <w:r>
        <w:t>A fresh install of the TMS is required with an empty database.</w:t>
      </w:r>
    </w:p>
    <w:p w:rsidR="00740711" w:rsidRPr="00740711" w:rsidRDefault="00114D50" w:rsidP="000F7BB3">
      <w:pPr>
        <w:pStyle w:val="Heading1"/>
      </w:pPr>
      <w:bookmarkStart w:id="35" w:name="_Toc416018324"/>
      <w:r w:rsidRPr="00114D50">
        <w:t>Special procedural requirements</w:t>
      </w:r>
      <w:bookmarkEnd w:id="35"/>
      <w:r w:rsidR="00633F41">
        <w:t xml:space="preserve"> </w:t>
      </w:r>
    </w:p>
    <w:p w:rsidR="00633F41" w:rsidRDefault="00114D50" w:rsidP="00114D50">
      <w:pPr>
        <w:pStyle w:val="Heading1"/>
      </w:pPr>
      <w:bookmarkStart w:id="36" w:name="_Toc416018325"/>
      <w:proofErr w:type="spellStart"/>
      <w:r w:rsidRPr="00114D50">
        <w:t>Intercase</w:t>
      </w:r>
      <w:proofErr w:type="spellEnd"/>
      <w:r w:rsidRPr="00114D50">
        <w:t xml:space="preserve"> dependencies</w:t>
      </w:r>
      <w:bookmarkEnd w:id="36"/>
      <w:r w:rsidR="00633F41">
        <w:t xml:space="preserve"> </w:t>
      </w:r>
    </w:p>
    <w:p w:rsidR="00655335" w:rsidRDefault="00231ADF" w:rsidP="00231ADF">
      <w:pPr>
        <w:pStyle w:val="Heading2"/>
      </w:pPr>
      <w:bookmarkStart w:id="37" w:name="_Toc416018326"/>
      <w:r>
        <w:t>Adding tag must succeed before adding member can succeed</w:t>
      </w:r>
      <w:bookmarkEnd w:id="37"/>
    </w:p>
    <w:p w:rsidR="00231ADF" w:rsidRPr="00231ADF" w:rsidRDefault="00231ADF" w:rsidP="00231ADF">
      <w:pPr>
        <w:ind w:left="720"/>
      </w:pPr>
      <w:r>
        <w:t>There must be a valid tag in the system for a member to be added because a member requires an assigned tag.</w:t>
      </w:r>
    </w:p>
    <w:sectPr w:rsidR="00231ADF" w:rsidRPr="00231ADF" w:rsidSect="00E35F2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53D" w:rsidRDefault="0096353D">
      <w:pPr>
        <w:spacing w:line="240" w:lineRule="auto"/>
      </w:pPr>
      <w:r>
        <w:separator/>
      </w:r>
    </w:p>
  </w:endnote>
  <w:endnote w:type="continuationSeparator" w:id="0">
    <w:p w:rsidR="0096353D" w:rsidRDefault="00963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>Philip Kurowski</w:t>
          </w:r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FE7128">
            <w:rPr>
              <w:rStyle w:val="PageNumber"/>
              <w:noProof/>
            </w:rPr>
            <w:t>4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53D" w:rsidRDefault="0096353D">
      <w:pPr>
        <w:spacing w:line="240" w:lineRule="auto"/>
      </w:pPr>
      <w:r>
        <w:separator/>
      </w:r>
    </w:p>
  </w:footnote>
  <w:footnote w:type="continuationSeparator" w:id="0">
    <w:p w:rsidR="0096353D" w:rsidRDefault="00963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7F00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35F28" w:rsidRPr="00E35F28">
        <w:rPr>
          <w:rFonts w:ascii="Arial" w:hAnsi="Arial"/>
          <w:b/>
          <w:sz w:val="36"/>
        </w:rPr>
        <w:t>SE 4450y - SOFTWARE ENGINEERING DESIGN II</w:t>
      </w:r>
    </w:fldSimple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7F0028">
          <w:fldSimple w:instr=" SUBJECT  \* MERGEFORMAT ">
            <w:r w:rsidR="00CB78ED">
              <w:t>Tracking and Monitoring Software</w:t>
            </w:r>
          </w:fldSimple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7F0028">
          <w:fldSimple w:instr=" TITLE  \* MERGEFORMAT ">
            <w:r w:rsidR="00F91926">
              <w:t>Test Case Specification (TCS)</w:t>
            </w:r>
          </w:fldSimple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CB78ED">
          <w:r>
            <w:t>Master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79ED"/>
    <w:rsid w:val="00033A78"/>
    <w:rsid w:val="00066145"/>
    <w:rsid w:val="00071F3F"/>
    <w:rsid w:val="000B3628"/>
    <w:rsid w:val="000C1FEA"/>
    <w:rsid w:val="000F7BB3"/>
    <w:rsid w:val="001024BA"/>
    <w:rsid w:val="00114D50"/>
    <w:rsid w:val="00166E35"/>
    <w:rsid w:val="001F1584"/>
    <w:rsid w:val="00231ADF"/>
    <w:rsid w:val="00242F89"/>
    <w:rsid w:val="00274BE8"/>
    <w:rsid w:val="002F4BE4"/>
    <w:rsid w:val="00324E09"/>
    <w:rsid w:val="00393411"/>
    <w:rsid w:val="003D0A20"/>
    <w:rsid w:val="003F1C41"/>
    <w:rsid w:val="004074C3"/>
    <w:rsid w:val="0041207A"/>
    <w:rsid w:val="00425634"/>
    <w:rsid w:val="0046269E"/>
    <w:rsid w:val="004857BC"/>
    <w:rsid w:val="004A151D"/>
    <w:rsid w:val="005B2301"/>
    <w:rsid w:val="006257C4"/>
    <w:rsid w:val="00633F41"/>
    <w:rsid w:val="00655335"/>
    <w:rsid w:val="006D11CB"/>
    <w:rsid w:val="006F3F47"/>
    <w:rsid w:val="007247B3"/>
    <w:rsid w:val="00740711"/>
    <w:rsid w:val="0078697C"/>
    <w:rsid w:val="007F0028"/>
    <w:rsid w:val="00887D1E"/>
    <w:rsid w:val="008C307E"/>
    <w:rsid w:val="008D59E6"/>
    <w:rsid w:val="00914891"/>
    <w:rsid w:val="00951EC2"/>
    <w:rsid w:val="0096353D"/>
    <w:rsid w:val="009F7378"/>
    <w:rsid w:val="00AA5965"/>
    <w:rsid w:val="00B8330D"/>
    <w:rsid w:val="00B969F2"/>
    <w:rsid w:val="00BC4F39"/>
    <w:rsid w:val="00CB78ED"/>
    <w:rsid w:val="00D44196"/>
    <w:rsid w:val="00D4529D"/>
    <w:rsid w:val="00D801A3"/>
    <w:rsid w:val="00D9307A"/>
    <w:rsid w:val="00DA0743"/>
    <w:rsid w:val="00DA5F4D"/>
    <w:rsid w:val="00DC4659"/>
    <w:rsid w:val="00E127B5"/>
    <w:rsid w:val="00E1715A"/>
    <w:rsid w:val="00E30BA3"/>
    <w:rsid w:val="00E3281B"/>
    <w:rsid w:val="00E35F28"/>
    <w:rsid w:val="00E557EF"/>
    <w:rsid w:val="00EC3141"/>
    <w:rsid w:val="00EC58B9"/>
    <w:rsid w:val="00EF56BD"/>
    <w:rsid w:val="00F702AC"/>
    <w:rsid w:val="00F773C4"/>
    <w:rsid w:val="00F91926"/>
    <w:rsid w:val="00F92DA0"/>
    <w:rsid w:val="00F95495"/>
    <w:rsid w:val="00FD6F26"/>
    <w:rsid w:val="00FE342B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14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5011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15</cp:revision>
  <cp:lastPrinted>2000-08-16T15:44:00Z</cp:lastPrinted>
  <dcterms:created xsi:type="dcterms:W3CDTF">2015-04-05T21:04:00Z</dcterms:created>
  <dcterms:modified xsi:type="dcterms:W3CDTF">2015-04-05T21:28:00Z</dcterms:modified>
</cp:coreProperties>
</file>