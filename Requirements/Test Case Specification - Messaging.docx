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35" w:rsidRDefault="00BC2548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35F28">
        <w:t>Tracking and Monitoring Software</w:t>
      </w:r>
      <w:r>
        <w:fldChar w:fldCharType="end"/>
      </w:r>
    </w:p>
    <w:p w:rsidR="00655335" w:rsidRDefault="00BC2548">
      <w:pPr>
        <w:pStyle w:val="Title"/>
        <w:jc w:val="right"/>
      </w:pPr>
      <w:fldSimple w:instr=" TITLE  \* MERGEFORMAT ">
        <w:r w:rsidR="00E35F28">
          <w:t>Test Case Specification (TCS)</w:t>
        </w:r>
      </w:fldSimple>
    </w:p>
    <w:p w:rsidR="00655335" w:rsidRDefault="007247B3" w:rsidP="007247B3">
      <w:pPr>
        <w:pStyle w:val="Title"/>
        <w:jc w:val="right"/>
      </w:pPr>
      <w:r>
        <w:t xml:space="preserve"> </w:t>
      </w:r>
    </w:p>
    <w:p w:rsidR="00655335" w:rsidRDefault="00655335"/>
    <w:p w:rsidR="00655335" w:rsidRDefault="00655335"/>
    <w:p w:rsidR="00655335" w:rsidRDefault="00E35F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655335" w:rsidRDefault="00655335">
      <w:pPr>
        <w:pStyle w:val="Title"/>
        <w:rPr>
          <w:sz w:val="28"/>
        </w:rPr>
      </w:pPr>
    </w:p>
    <w:p w:rsidR="00655335" w:rsidRDefault="00655335">
      <w:pPr>
        <w:jc w:val="right"/>
      </w:pPr>
    </w:p>
    <w:p w:rsidR="00655335" w:rsidRDefault="00655335" w:rsidP="002F4BE4">
      <w:pPr>
        <w:pStyle w:val="InfoBlue"/>
        <w:ind w:left="0"/>
        <w:sectPr w:rsidR="00655335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t xml:space="preserve">                </w:t>
      </w:r>
    </w:p>
    <w:p w:rsidR="00655335" w:rsidRDefault="0065533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5335"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55335">
        <w:tc>
          <w:tcPr>
            <w:tcW w:w="2304" w:type="dxa"/>
          </w:tcPr>
          <w:p w:rsidR="00655335" w:rsidRDefault="00D9307A" w:rsidP="00E35F28">
            <w:pPr>
              <w:pStyle w:val="Tabletext"/>
            </w:pPr>
            <w:r>
              <w:t>0</w:t>
            </w:r>
            <w:r w:rsidR="00E35F28">
              <w:t>4</w:t>
            </w:r>
            <w:r>
              <w:t>/</w:t>
            </w:r>
            <w:r w:rsidR="00E35F28">
              <w:t>05</w:t>
            </w:r>
            <w:r>
              <w:t>/201</w:t>
            </w:r>
            <w:r w:rsidR="00E35F28">
              <w:t>5</w:t>
            </w:r>
          </w:p>
        </w:tc>
        <w:tc>
          <w:tcPr>
            <w:tcW w:w="1152" w:type="dxa"/>
          </w:tcPr>
          <w:p w:rsidR="00655335" w:rsidRDefault="00D9307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55335" w:rsidRDefault="00D9307A">
            <w:pPr>
              <w:pStyle w:val="Tabletext"/>
            </w:pPr>
            <w:r>
              <w:t>Completed test case.</w:t>
            </w:r>
          </w:p>
        </w:tc>
        <w:tc>
          <w:tcPr>
            <w:tcW w:w="2304" w:type="dxa"/>
          </w:tcPr>
          <w:p w:rsidR="00655335" w:rsidRDefault="00D9307A">
            <w:pPr>
              <w:pStyle w:val="Tabletext"/>
            </w:pPr>
            <w:r>
              <w:t xml:space="preserve">Philip </w:t>
            </w:r>
            <w:proofErr w:type="spellStart"/>
            <w:r>
              <w:t>Kurowski</w:t>
            </w:r>
            <w:proofErr w:type="spellEnd"/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</w:tbl>
    <w:p w:rsidR="00655335" w:rsidRDefault="00655335"/>
    <w:p w:rsidR="00655335" w:rsidRDefault="00655335">
      <w:pPr>
        <w:pStyle w:val="Title"/>
      </w:pPr>
      <w:r>
        <w:br w:type="page"/>
      </w:r>
      <w:r>
        <w:lastRenderedPageBreak/>
        <w:t>Table of Contents</w:t>
      </w:r>
    </w:p>
    <w:p w:rsidR="005D7690" w:rsidRDefault="00DA074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rPr>
          <w:b/>
        </w:rPr>
        <w:fldChar w:fldCharType="begin"/>
      </w:r>
      <w:r w:rsidR="00D44196">
        <w:rPr>
          <w:b/>
        </w:rPr>
        <w:instrText xml:space="preserve"> TOC \o "1-3" </w:instrText>
      </w:r>
      <w:r>
        <w:rPr>
          <w:b/>
        </w:rPr>
        <w:fldChar w:fldCharType="separate"/>
      </w:r>
      <w:r w:rsidR="005D7690">
        <w:t>1.</w:t>
      </w:r>
      <w:r w:rsidR="005D7690"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="005D7690">
        <w:t>Messaging Module</w:t>
      </w:r>
      <w:r w:rsidR="005D7690">
        <w:tab/>
      </w:r>
      <w:r w:rsidR="005D7690">
        <w:fldChar w:fldCharType="begin"/>
      </w:r>
      <w:r w:rsidR="005D7690">
        <w:instrText xml:space="preserve"> PAGEREF _Toc416069480 \h </w:instrText>
      </w:r>
      <w:r w:rsidR="005D7690">
        <w:fldChar w:fldCharType="separate"/>
      </w:r>
      <w:r w:rsidR="005D7690">
        <w:t>3</w:t>
      </w:r>
      <w:r w:rsidR="005D7690">
        <w:fldChar w:fldCharType="end"/>
      </w:r>
    </w:p>
    <w:p w:rsidR="005D7690" w:rsidRDefault="005D769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_Toc416069481 \h </w:instrText>
      </w:r>
      <w:r>
        <w:fldChar w:fldCharType="separate"/>
      </w:r>
      <w:r>
        <w:t>3</w:t>
      </w:r>
      <w:r>
        <w:fldChar w:fldCharType="end"/>
      </w:r>
    </w:p>
    <w:p w:rsidR="005D7690" w:rsidRDefault="005D76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Sending an alert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_Toc416069482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D7690" w:rsidRDefault="005D76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Sending a broadcast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_Toc416069483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D7690" w:rsidRDefault="005D769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Input specifications</w:t>
      </w:r>
      <w:r>
        <w:tab/>
      </w:r>
      <w:r>
        <w:fldChar w:fldCharType="begin"/>
      </w:r>
      <w:r>
        <w:instrText xml:space="preserve"> PAGEREF _Toc416069484 \h </w:instrText>
      </w:r>
      <w:r>
        <w:fldChar w:fldCharType="separate"/>
      </w:r>
      <w:r>
        <w:t>3</w:t>
      </w:r>
      <w:r>
        <w:fldChar w:fldCharType="end"/>
      </w:r>
    </w:p>
    <w:p w:rsidR="005D7690" w:rsidRDefault="005D76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Sending an alert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_Toc416069485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D7690" w:rsidRDefault="005D76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Sending a broadcast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_Toc416069486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D7690" w:rsidRDefault="005D769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Output specifications</w:t>
      </w:r>
      <w:r>
        <w:tab/>
      </w:r>
      <w:r>
        <w:fldChar w:fldCharType="begin"/>
      </w:r>
      <w:r>
        <w:instrText xml:space="preserve"> PAGEREF _Toc416069487 \h </w:instrText>
      </w:r>
      <w:r>
        <w:fldChar w:fldCharType="separate"/>
      </w:r>
      <w:r>
        <w:t>3</w:t>
      </w:r>
      <w:r>
        <w:fldChar w:fldCharType="end"/>
      </w:r>
    </w:p>
    <w:p w:rsidR="005D7690" w:rsidRDefault="005D76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Sending an alert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_Toc416069488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D7690" w:rsidRDefault="005D76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Sending a broadcast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_Toc416069489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D7690" w:rsidRDefault="005D769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Environmental needs</w:t>
      </w:r>
      <w:r>
        <w:tab/>
      </w:r>
      <w:r>
        <w:fldChar w:fldCharType="begin"/>
      </w:r>
      <w:r>
        <w:instrText xml:space="preserve"> PAGEREF _Toc416069490 \h </w:instrText>
      </w:r>
      <w:r>
        <w:fldChar w:fldCharType="separate"/>
      </w:r>
      <w:r>
        <w:t>3</w:t>
      </w:r>
      <w:r>
        <w:fldChar w:fldCharType="end"/>
      </w:r>
    </w:p>
    <w:p w:rsidR="005D7690" w:rsidRDefault="005D76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Computer running Windows with the Tracking and Monitoring Software (TMS)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_Toc416069491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D7690" w:rsidRDefault="005D76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Active programmed coordinator connected to the TMS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_Toc416069492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D7690" w:rsidRDefault="005D769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Special procedural requirements</w:t>
      </w:r>
      <w:r>
        <w:tab/>
      </w:r>
      <w:r>
        <w:fldChar w:fldCharType="begin"/>
      </w:r>
      <w:r>
        <w:instrText xml:space="preserve"> PAGEREF _Toc416069493 \h </w:instrText>
      </w:r>
      <w:r>
        <w:fldChar w:fldCharType="separate"/>
      </w:r>
      <w:r>
        <w:t>3</w:t>
      </w:r>
      <w:r>
        <w:fldChar w:fldCharType="end"/>
      </w:r>
    </w:p>
    <w:p w:rsidR="005D7690" w:rsidRDefault="005D769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7.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Intercase dependencies</w:t>
      </w:r>
      <w:r>
        <w:tab/>
      </w:r>
      <w:r>
        <w:fldChar w:fldCharType="begin"/>
      </w:r>
      <w:r>
        <w:instrText xml:space="preserve"> PAGEREF _Toc416069494 \h </w:instrText>
      </w:r>
      <w:r>
        <w:fldChar w:fldCharType="separate"/>
      </w:r>
      <w:r>
        <w:t>3</w:t>
      </w:r>
      <w:r>
        <w:fldChar w:fldCharType="end"/>
      </w:r>
    </w:p>
    <w:p w:rsidR="005D7690" w:rsidRDefault="005D769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Master module test cases must succeed before data can be tracked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_Toc416069495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55335" w:rsidRDefault="00DA0743" w:rsidP="00D44196">
      <w:pPr>
        <w:pStyle w:val="Title"/>
        <w:tabs>
          <w:tab w:val="left" w:pos="567"/>
        </w:tabs>
      </w:pPr>
      <w:r>
        <w:rPr>
          <w:rFonts w:ascii="Times New Roman" w:hAnsi="Times New Roman"/>
          <w:b w:val="0"/>
          <w:sz w:val="20"/>
        </w:rPr>
        <w:fldChar w:fldCharType="end"/>
      </w:r>
      <w:bookmarkStart w:id="0" w:name="_GoBack"/>
      <w:bookmarkEnd w:id="0"/>
      <w:r w:rsidR="00655335">
        <w:br w:type="page"/>
      </w:r>
      <w:fldSimple w:instr=" TITLE  \* MERGEFORMAT ">
        <w:r w:rsidR="0078697C">
          <w:t>Test Case Specification (TCS)</w:t>
        </w:r>
      </w:fldSimple>
      <w:r w:rsidR="00655335">
        <w:t xml:space="preserve"> </w:t>
      </w:r>
    </w:p>
    <w:p w:rsidR="00655335" w:rsidRDefault="00DB24D3" w:rsidP="00114D50">
      <w:pPr>
        <w:pStyle w:val="Heading1"/>
      </w:pPr>
      <w:bookmarkStart w:id="1" w:name="_Toc416069480"/>
      <w:r>
        <w:t>Messaging</w:t>
      </w:r>
      <w:r w:rsidR="00166E35">
        <w:t xml:space="preserve"> Module</w:t>
      </w:r>
      <w:bookmarkEnd w:id="1"/>
    </w:p>
    <w:p w:rsidR="00655335" w:rsidRDefault="00114D50" w:rsidP="00114D50">
      <w:pPr>
        <w:pStyle w:val="Heading1"/>
      </w:pPr>
      <w:bookmarkStart w:id="2" w:name="_Toc416069481"/>
      <w:r w:rsidRPr="00114D50">
        <w:t>Test items</w:t>
      </w:r>
      <w:bookmarkEnd w:id="2"/>
    </w:p>
    <w:p w:rsidR="00740711" w:rsidRDefault="00C6658B" w:rsidP="0046269E">
      <w:pPr>
        <w:pStyle w:val="Heading2"/>
      </w:pPr>
      <w:bookmarkStart w:id="3" w:name="_Toc416069482"/>
      <w:r>
        <w:t>Sending an alert</w:t>
      </w:r>
      <w:bookmarkEnd w:id="3"/>
    </w:p>
    <w:p w:rsidR="007A166E" w:rsidRPr="00F92DA0" w:rsidRDefault="007A166E" w:rsidP="007A166E">
      <w:pPr>
        <w:ind w:left="720"/>
      </w:pPr>
      <w:r>
        <w:t>A specific active miner on site should be notified via their end device.</w:t>
      </w:r>
    </w:p>
    <w:p w:rsidR="0046269E" w:rsidRDefault="00C6658B" w:rsidP="0046269E">
      <w:pPr>
        <w:pStyle w:val="Heading2"/>
      </w:pPr>
      <w:bookmarkStart w:id="4" w:name="_Toc416069483"/>
      <w:r>
        <w:t>Sending a broadcast</w:t>
      </w:r>
      <w:bookmarkEnd w:id="4"/>
    </w:p>
    <w:p w:rsidR="005B2301" w:rsidRPr="00F92DA0" w:rsidRDefault="00C6658B" w:rsidP="00C6658B">
      <w:pPr>
        <w:ind w:left="720"/>
      </w:pPr>
      <w:r>
        <w:t>Every active miner on site should be notified via their end device.</w:t>
      </w:r>
    </w:p>
    <w:p w:rsidR="00655335" w:rsidRDefault="00114D50" w:rsidP="00114D50">
      <w:pPr>
        <w:pStyle w:val="Heading1"/>
      </w:pPr>
      <w:bookmarkStart w:id="5" w:name="_Toc416069484"/>
      <w:r w:rsidRPr="00114D50">
        <w:t>Input specifications</w:t>
      </w:r>
      <w:bookmarkEnd w:id="5"/>
      <w:r w:rsidR="00655335">
        <w:t xml:space="preserve"> </w:t>
      </w:r>
    </w:p>
    <w:p w:rsidR="0019779F" w:rsidRDefault="0019779F" w:rsidP="0019779F">
      <w:pPr>
        <w:pStyle w:val="Heading2"/>
      </w:pPr>
      <w:bookmarkStart w:id="6" w:name="_Toc416069485"/>
      <w:r>
        <w:t>Sending an alert</w:t>
      </w:r>
      <w:bookmarkEnd w:id="6"/>
    </w:p>
    <w:p w:rsidR="0019779F" w:rsidRPr="00F92DA0" w:rsidRDefault="0019779F" w:rsidP="0019779F">
      <w:pPr>
        <w:ind w:left="720"/>
      </w:pPr>
      <w:r>
        <w:t>The user chooses specific active from the messaging form.</w:t>
      </w:r>
    </w:p>
    <w:p w:rsidR="0019779F" w:rsidRDefault="0019779F" w:rsidP="0019779F">
      <w:pPr>
        <w:pStyle w:val="Heading2"/>
      </w:pPr>
      <w:bookmarkStart w:id="7" w:name="_Toc416069486"/>
      <w:r>
        <w:t>Sending a broadcast</w:t>
      </w:r>
      <w:bookmarkEnd w:id="7"/>
    </w:p>
    <w:p w:rsidR="0019779F" w:rsidRPr="00F92DA0" w:rsidRDefault="00FC5FC9" w:rsidP="0019779F">
      <w:pPr>
        <w:ind w:left="720"/>
      </w:pPr>
      <w:r>
        <w:t>The user selects to broadcast all miners from the messaging form</w:t>
      </w:r>
      <w:r w:rsidR="0019779F">
        <w:t>.</w:t>
      </w:r>
    </w:p>
    <w:p w:rsidR="00633F41" w:rsidRDefault="00114D50" w:rsidP="00114D50">
      <w:pPr>
        <w:pStyle w:val="Heading1"/>
      </w:pPr>
      <w:bookmarkStart w:id="8" w:name="_Toc416069487"/>
      <w:r w:rsidRPr="00114D50">
        <w:t>Output specifications</w:t>
      </w:r>
      <w:bookmarkEnd w:id="8"/>
    </w:p>
    <w:p w:rsidR="0019779F" w:rsidRDefault="0019779F" w:rsidP="0019779F">
      <w:pPr>
        <w:pStyle w:val="Heading2"/>
      </w:pPr>
      <w:bookmarkStart w:id="9" w:name="_Toc416069488"/>
      <w:r>
        <w:t>Sending an alert</w:t>
      </w:r>
      <w:bookmarkEnd w:id="9"/>
    </w:p>
    <w:p w:rsidR="0019779F" w:rsidRPr="00F92DA0" w:rsidRDefault="0019779F" w:rsidP="0019779F">
      <w:pPr>
        <w:ind w:left="720"/>
      </w:pPr>
      <w:r>
        <w:t>A specific active miner on site should be notified via their end device.</w:t>
      </w:r>
    </w:p>
    <w:p w:rsidR="0019779F" w:rsidRDefault="0019779F" w:rsidP="0019779F">
      <w:pPr>
        <w:pStyle w:val="Heading2"/>
      </w:pPr>
      <w:bookmarkStart w:id="10" w:name="_Toc416069489"/>
      <w:r>
        <w:t>Sending a broadcast</w:t>
      </w:r>
      <w:bookmarkEnd w:id="10"/>
    </w:p>
    <w:p w:rsidR="0019779F" w:rsidRPr="00F92DA0" w:rsidRDefault="0019779F" w:rsidP="0019779F">
      <w:pPr>
        <w:ind w:left="720"/>
      </w:pPr>
      <w:r>
        <w:t>Every active miner on site should be notified via their end device.</w:t>
      </w:r>
    </w:p>
    <w:p w:rsidR="00740711" w:rsidRPr="00740711" w:rsidRDefault="00114D50" w:rsidP="001F1584">
      <w:pPr>
        <w:pStyle w:val="Heading1"/>
      </w:pPr>
      <w:bookmarkStart w:id="11" w:name="_Toc416069490"/>
      <w:r w:rsidRPr="00114D50">
        <w:t>Environmental needs</w:t>
      </w:r>
      <w:bookmarkEnd w:id="11"/>
      <w:r w:rsidR="00633F41">
        <w:t xml:space="preserve"> </w:t>
      </w:r>
    </w:p>
    <w:p w:rsidR="006F3F47" w:rsidRDefault="006F3F47" w:rsidP="006F3F47">
      <w:pPr>
        <w:pStyle w:val="Heading2"/>
      </w:pPr>
      <w:bookmarkStart w:id="12" w:name="_Toc416069491"/>
      <w:r>
        <w:t xml:space="preserve">Computer running Windows with the </w:t>
      </w:r>
      <w:r w:rsidR="000F7BB3">
        <w:t>Tracking and Monitoring Software (TMS)</w:t>
      </w:r>
      <w:r>
        <w:t xml:space="preserve"> installed</w:t>
      </w:r>
      <w:bookmarkEnd w:id="12"/>
    </w:p>
    <w:p w:rsidR="001F1584" w:rsidRDefault="00F45C80" w:rsidP="001F1584">
      <w:pPr>
        <w:ind w:left="720"/>
      </w:pPr>
      <w:r>
        <w:t xml:space="preserve">An </w:t>
      </w:r>
      <w:r w:rsidR="001F1584">
        <w:t xml:space="preserve">install of the TMS is required with </w:t>
      </w:r>
      <w:r>
        <w:t>some miners and routers loaded into the system</w:t>
      </w:r>
      <w:r w:rsidR="001F1584">
        <w:t>.</w:t>
      </w:r>
    </w:p>
    <w:p w:rsidR="006940DD" w:rsidRDefault="006940DD" w:rsidP="006940DD">
      <w:pPr>
        <w:pStyle w:val="Heading2"/>
      </w:pPr>
      <w:bookmarkStart w:id="13" w:name="_Toc416069492"/>
      <w:r>
        <w:t>Active programmed coordinator connected to the TMS</w:t>
      </w:r>
      <w:bookmarkEnd w:id="13"/>
    </w:p>
    <w:p w:rsidR="006940DD" w:rsidRPr="006940DD" w:rsidRDefault="000679A0" w:rsidP="006940DD">
      <w:pPr>
        <w:ind w:left="720"/>
      </w:pPr>
      <w:r>
        <w:t>There should be a programmed FFD connected directly to the TMS via USB</w:t>
      </w:r>
      <w:r w:rsidR="008F7E54">
        <w:t xml:space="preserve"> that is capable of receiving a byte stream consisting of a byte and an end tag ID.</w:t>
      </w:r>
    </w:p>
    <w:p w:rsidR="00740711" w:rsidRDefault="00114D50" w:rsidP="000F7BB3">
      <w:pPr>
        <w:pStyle w:val="Heading1"/>
      </w:pPr>
      <w:bookmarkStart w:id="14" w:name="_Toc416069493"/>
      <w:r w:rsidRPr="00114D50">
        <w:t>Special procedural requirements</w:t>
      </w:r>
      <w:bookmarkEnd w:id="14"/>
      <w:r w:rsidR="00633F41">
        <w:t xml:space="preserve"> </w:t>
      </w:r>
    </w:p>
    <w:p w:rsidR="00633F41" w:rsidRDefault="00114D50" w:rsidP="00114D50">
      <w:pPr>
        <w:pStyle w:val="Heading1"/>
      </w:pPr>
      <w:bookmarkStart w:id="15" w:name="_Toc416069494"/>
      <w:proofErr w:type="spellStart"/>
      <w:r w:rsidRPr="00114D50">
        <w:t>Intercase</w:t>
      </w:r>
      <w:proofErr w:type="spellEnd"/>
      <w:r w:rsidRPr="00114D50">
        <w:t xml:space="preserve"> dependencies</w:t>
      </w:r>
      <w:bookmarkEnd w:id="15"/>
      <w:r w:rsidR="00633F41">
        <w:t xml:space="preserve"> </w:t>
      </w:r>
    </w:p>
    <w:p w:rsidR="00655335" w:rsidRDefault="00597A9E" w:rsidP="00231ADF">
      <w:pPr>
        <w:pStyle w:val="Heading2"/>
      </w:pPr>
      <w:bookmarkStart w:id="16" w:name="_Toc416069495"/>
      <w:r>
        <w:t>Master module test cases must succeed before data can be tracked</w:t>
      </w:r>
      <w:bookmarkEnd w:id="16"/>
      <w:r>
        <w:t xml:space="preserve"> </w:t>
      </w:r>
    </w:p>
    <w:p w:rsidR="00231ADF" w:rsidRPr="00231ADF" w:rsidRDefault="00A351B5" w:rsidP="00231ADF">
      <w:pPr>
        <w:ind w:left="720"/>
      </w:pPr>
      <w:r>
        <w:t>There must be</w:t>
      </w:r>
      <w:r w:rsidR="00231ADF">
        <w:t xml:space="preserve"> valid </w:t>
      </w:r>
      <w:r>
        <w:t>members, tags, and routers</w:t>
      </w:r>
      <w:r w:rsidR="00231ADF">
        <w:t xml:space="preserve"> in the system for </w:t>
      </w:r>
      <w:r>
        <w:t xml:space="preserve">the </w:t>
      </w:r>
      <w:r w:rsidR="00F909B7">
        <w:t>messages to be constructed</w:t>
      </w:r>
      <w:r>
        <w:t>.</w:t>
      </w:r>
    </w:p>
    <w:sectPr w:rsidR="00231ADF" w:rsidRPr="00231ADF" w:rsidSect="00E35F2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9D3" w:rsidRDefault="003F79D3">
      <w:pPr>
        <w:spacing w:line="240" w:lineRule="auto"/>
      </w:pPr>
      <w:r>
        <w:separator/>
      </w:r>
    </w:p>
  </w:endnote>
  <w:endnote w:type="continuationSeparator" w:id="0">
    <w:p w:rsidR="003F79D3" w:rsidRDefault="003F7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53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ind w:right="360"/>
          </w:pPr>
          <w:r>
            <w:rPr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41207A" w:rsidP="00E35F28">
          <w:pPr>
            <w:jc w:val="center"/>
          </w:pPr>
          <w:r>
            <w:sym w:font="Symbol" w:char="F0D3"/>
          </w:r>
          <w:r w:rsidR="00E35F28">
            <w:rPr>
              <w:i/>
              <w:iCs/>
            </w:rPr>
            <w:t xml:space="preserve">Philip </w:t>
          </w:r>
          <w:proofErr w:type="spellStart"/>
          <w:r w:rsidR="00E35F28">
            <w:rPr>
              <w:i/>
              <w:iCs/>
            </w:rPr>
            <w:t>Kurowski</w:t>
          </w:r>
          <w:proofErr w:type="spellEnd"/>
          <w:r w:rsidR="00E35F28"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jc w:val="right"/>
          </w:pPr>
          <w:r>
            <w:t xml:space="preserve">Page </w:t>
          </w:r>
          <w:r w:rsidR="00DA074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DA0743">
            <w:rPr>
              <w:rStyle w:val="PageNumber"/>
            </w:rPr>
            <w:fldChar w:fldCharType="separate"/>
          </w:r>
          <w:r w:rsidR="005D7690">
            <w:rPr>
              <w:rStyle w:val="PageNumber"/>
              <w:noProof/>
            </w:rPr>
            <w:t>2</w:t>
          </w:r>
          <w:r w:rsidR="00DA0743">
            <w:rPr>
              <w:rStyle w:val="PageNumber"/>
            </w:rPr>
            <w:fldChar w:fldCharType="end"/>
          </w:r>
        </w:p>
      </w:tc>
    </w:tr>
  </w:tbl>
  <w:p w:rsidR="00655335" w:rsidRDefault="00655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9D3" w:rsidRDefault="003F79D3">
      <w:pPr>
        <w:spacing w:line="240" w:lineRule="auto"/>
      </w:pPr>
      <w:r>
        <w:separator/>
      </w:r>
    </w:p>
  </w:footnote>
  <w:footnote w:type="continuationSeparator" w:id="0">
    <w:p w:rsidR="003F79D3" w:rsidRDefault="003F79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335" w:rsidRDefault="00655335">
    <w:pPr>
      <w:rPr>
        <w:sz w:val="24"/>
      </w:rPr>
    </w:pPr>
  </w:p>
  <w:p w:rsidR="00655335" w:rsidRDefault="00655335">
    <w:pPr>
      <w:pBdr>
        <w:top w:val="single" w:sz="6" w:space="1" w:color="auto"/>
      </w:pBdr>
      <w:rPr>
        <w:sz w:val="24"/>
      </w:rPr>
    </w:pPr>
  </w:p>
  <w:p w:rsidR="00655335" w:rsidRDefault="00BC254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E35F28" w:rsidRPr="00E35F28">
        <w:rPr>
          <w:rFonts w:ascii="Arial" w:hAnsi="Arial"/>
          <w:b/>
          <w:sz w:val="36"/>
        </w:rPr>
        <w:t>SE 4450y - SOFTWARE ENGINEERING DESIGN II</w:t>
      </w:r>
    </w:fldSimple>
  </w:p>
  <w:p w:rsidR="00655335" w:rsidRDefault="00655335">
    <w:pPr>
      <w:pBdr>
        <w:bottom w:val="single" w:sz="6" w:space="1" w:color="auto"/>
      </w:pBdr>
      <w:jc w:val="right"/>
      <w:rPr>
        <w:sz w:val="24"/>
      </w:rPr>
    </w:pPr>
  </w:p>
  <w:p w:rsidR="00655335" w:rsidRDefault="006553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5335">
      <w:tc>
        <w:tcPr>
          <w:tcW w:w="6379" w:type="dxa"/>
        </w:tcPr>
        <w:p w:rsidR="00655335" w:rsidRPr="00CB78ED" w:rsidRDefault="00BC2548">
          <w:fldSimple w:instr=" SUBJECT  \* MERGEFORMAT ">
            <w:r w:rsidR="00CB78ED">
              <w:t>Tracking and Monitoring Software</w:t>
            </w:r>
          </w:fldSimple>
        </w:p>
      </w:tc>
      <w:tc>
        <w:tcPr>
          <w:tcW w:w="3179" w:type="dxa"/>
        </w:tcPr>
        <w:p w:rsidR="00655335" w:rsidRDefault="0065533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B78ED">
            <w:t>1.0</w:t>
          </w:r>
        </w:p>
      </w:tc>
    </w:tr>
    <w:tr w:rsidR="00655335">
      <w:tc>
        <w:tcPr>
          <w:tcW w:w="6379" w:type="dxa"/>
        </w:tcPr>
        <w:p w:rsidR="00655335" w:rsidRDefault="00BC2548">
          <w:fldSimple w:instr=" TITLE  \* MERGEFORMAT ">
            <w:r w:rsidR="00F91926">
              <w:t>Test Case Specification (TCS)</w:t>
            </w:r>
          </w:fldSimple>
        </w:p>
      </w:tc>
      <w:tc>
        <w:tcPr>
          <w:tcW w:w="3179" w:type="dxa"/>
        </w:tcPr>
        <w:p w:rsidR="00655335" w:rsidRDefault="00655335" w:rsidP="00E35F28">
          <w:r>
            <w:t xml:space="preserve">  Date:  </w:t>
          </w:r>
          <w:r w:rsidR="00CB78ED">
            <w:t>0</w:t>
          </w:r>
          <w:r w:rsidR="00E35F28">
            <w:t>4</w:t>
          </w:r>
          <w:r w:rsidR="00D9307A">
            <w:t>/</w:t>
          </w:r>
          <w:r w:rsidR="00CB78ED">
            <w:t>0</w:t>
          </w:r>
          <w:r w:rsidR="00E35F28">
            <w:t>5</w:t>
          </w:r>
          <w:r w:rsidR="00D9307A">
            <w:t>/</w:t>
          </w:r>
          <w:r w:rsidR="00CB78ED">
            <w:t>2015</w:t>
          </w:r>
        </w:p>
      </w:tc>
    </w:tr>
    <w:tr w:rsidR="00655335">
      <w:tc>
        <w:tcPr>
          <w:tcW w:w="9558" w:type="dxa"/>
          <w:gridSpan w:val="2"/>
        </w:tcPr>
        <w:p w:rsidR="00655335" w:rsidRDefault="00DB24D3">
          <w:r>
            <w:t>Messaging</w:t>
          </w:r>
          <w:r w:rsidR="00CB78ED">
            <w:t xml:space="preserve"> Module</w:t>
          </w:r>
          <w:r w:rsidR="00D9307A">
            <w:t xml:space="preserve"> TCS</w:t>
          </w:r>
        </w:p>
      </w:tc>
    </w:tr>
  </w:tbl>
  <w:p w:rsidR="00655335" w:rsidRDefault="006553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1723B0A"/>
    <w:multiLevelType w:val="hybridMultilevel"/>
    <w:tmpl w:val="471C8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8F91FD9"/>
    <w:multiLevelType w:val="hybridMultilevel"/>
    <w:tmpl w:val="E2EE5EFA"/>
    <w:lvl w:ilvl="0" w:tplc="F6780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FE1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363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C05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E29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0EA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7E1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CE6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76D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AC"/>
    <w:rsid w:val="0000759A"/>
    <w:rsid w:val="00015A95"/>
    <w:rsid w:val="000179ED"/>
    <w:rsid w:val="00033A78"/>
    <w:rsid w:val="00066145"/>
    <w:rsid w:val="000679A0"/>
    <w:rsid w:val="00071F3F"/>
    <w:rsid w:val="00073E86"/>
    <w:rsid w:val="000A6925"/>
    <w:rsid w:val="000B3628"/>
    <w:rsid w:val="000C1FEA"/>
    <w:rsid w:val="000F7BB3"/>
    <w:rsid w:val="001024BA"/>
    <w:rsid w:val="00114D50"/>
    <w:rsid w:val="00166E35"/>
    <w:rsid w:val="0019779F"/>
    <w:rsid w:val="001F1584"/>
    <w:rsid w:val="00231ADF"/>
    <w:rsid w:val="00242F89"/>
    <w:rsid w:val="00274BE8"/>
    <w:rsid w:val="002F4BE4"/>
    <w:rsid w:val="00324E09"/>
    <w:rsid w:val="00393411"/>
    <w:rsid w:val="003D0A20"/>
    <w:rsid w:val="003F1C41"/>
    <w:rsid w:val="003F79D3"/>
    <w:rsid w:val="004074C3"/>
    <w:rsid w:val="0041207A"/>
    <w:rsid w:val="004209FF"/>
    <w:rsid w:val="00425634"/>
    <w:rsid w:val="004318A7"/>
    <w:rsid w:val="0046269E"/>
    <w:rsid w:val="004721C5"/>
    <w:rsid w:val="004857BC"/>
    <w:rsid w:val="004A151D"/>
    <w:rsid w:val="00597A9E"/>
    <w:rsid w:val="005B2301"/>
    <w:rsid w:val="005D7690"/>
    <w:rsid w:val="006257C4"/>
    <w:rsid w:val="00633F41"/>
    <w:rsid w:val="00655335"/>
    <w:rsid w:val="006940DD"/>
    <w:rsid w:val="006D11CB"/>
    <w:rsid w:val="006F3F47"/>
    <w:rsid w:val="007247B3"/>
    <w:rsid w:val="00740711"/>
    <w:rsid w:val="007855D8"/>
    <w:rsid w:val="0078697C"/>
    <w:rsid w:val="007A166E"/>
    <w:rsid w:val="00887D1E"/>
    <w:rsid w:val="008C307E"/>
    <w:rsid w:val="008D59E6"/>
    <w:rsid w:val="008F7E54"/>
    <w:rsid w:val="00914891"/>
    <w:rsid w:val="00951EC2"/>
    <w:rsid w:val="009D01CD"/>
    <w:rsid w:val="009F7378"/>
    <w:rsid w:val="00A351B5"/>
    <w:rsid w:val="00AA2F04"/>
    <w:rsid w:val="00AA5965"/>
    <w:rsid w:val="00B064E4"/>
    <w:rsid w:val="00B8330D"/>
    <w:rsid w:val="00B969F2"/>
    <w:rsid w:val="00BC2548"/>
    <w:rsid w:val="00BC4F39"/>
    <w:rsid w:val="00C6658B"/>
    <w:rsid w:val="00CB78ED"/>
    <w:rsid w:val="00D44196"/>
    <w:rsid w:val="00D4529D"/>
    <w:rsid w:val="00D474F1"/>
    <w:rsid w:val="00D801A3"/>
    <w:rsid w:val="00D9307A"/>
    <w:rsid w:val="00DA0743"/>
    <w:rsid w:val="00DA5F4D"/>
    <w:rsid w:val="00DB24D3"/>
    <w:rsid w:val="00DC2FDD"/>
    <w:rsid w:val="00DC4659"/>
    <w:rsid w:val="00E127B5"/>
    <w:rsid w:val="00E161DC"/>
    <w:rsid w:val="00E1715A"/>
    <w:rsid w:val="00E30BA3"/>
    <w:rsid w:val="00E3281B"/>
    <w:rsid w:val="00E35F28"/>
    <w:rsid w:val="00E557EF"/>
    <w:rsid w:val="00EC22E6"/>
    <w:rsid w:val="00EC3141"/>
    <w:rsid w:val="00EC58B9"/>
    <w:rsid w:val="00EF56BD"/>
    <w:rsid w:val="00F45C80"/>
    <w:rsid w:val="00F52703"/>
    <w:rsid w:val="00F702AC"/>
    <w:rsid w:val="00F773C4"/>
    <w:rsid w:val="00F909B7"/>
    <w:rsid w:val="00F91926"/>
    <w:rsid w:val="00F92DA0"/>
    <w:rsid w:val="00F95495"/>
    <w:rsid w:val="00FC5FC9"/>
    <w:rsid w:val="00FC7DE1"/>
    <w:rsid w:val="00FD6F26"/>
    <w:rsid w:val="00FE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050A95-33D9-4275-9B88-CD3D2F5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D44196"/>
    <w:pPr>
      <w:tabs>
        <w:tab w:val="left" w:pos="567"/>
        <w:tab w:val="right" w:pos="9360"/>
      </w:tabs>
      <w:spacing w:before="240" w:after="60"/>
      <w:ind w:right="851"/>
    </w:pPr>
    <w:rPr>
      <w:noProof/>
    </w:r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table" w:styleId="TableGrid">
    <w:name w:val="Table Grid"/>
    <w:basedOn w:val="TableNormal"/>
    <w:uiPriority w:val="59"/>
    <w:rsid w:val="00FD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CEUWO\Teaching\Winter2013\SE3350y\Labs\7\RequisitPro\Outlines\SE3350y_Modern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DA4E2-EEE5-4E8B-915B-2D1AF428E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SE3350y_ModernSRS.dot</Template>
  <TotalTime>35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Specification (TCS)</vt:lpstr>
    </vt:vector>
  </TitlesOfParts>
  <Company>SE 4450y - SOFTWARE ENGINEERING DESIGN II</Company>
  <LinksUpToDate>false</LinksUpToDate>
  <CharactersWithSpaces>2590</CharactersWithSpaces>
  <SharedDoc>false</SharedDoc>
  <HLinks>
    <vt:vector size="6" baseType="variant">
      <vt:variant>
        <vt:i4>2621489</vt:i4>
      </vt:variant>
      <vt:variant>
        <vt:i4>6</vt:i4>
      </vt:variant>
      <vt:variant>
        <vt:i4>0</vt:i4>
      </vt:variant>
      <vt:variant>
        <vt:i4>5</vt:i4>
      </vt:variant>
      <vt:variant>
        <vt:lpwstr>\\program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 (TCS)</dc:title>
  <dc:subject>Tracking and Monitoring Software</dc:subject>
  <dc:creator>Philip Kurowski</dc:creator>
  <cp:lastModifiedBy>Philip Kurowski</cp:lastModifiedBy>
  <cp:revision>28</cp:revision>
  <cp:lastPrinted>2000-08-16T15:44:00Z</cp:lastPrinted>
  <dcterms:created xsi:type="dcterms:W3CDTF">2015-04-05T21:28:00Z</dcterms:created>
  <dcterms:modified xsi:type="dcterms:W3CDTF">2015-04-06T11:42:00Z</dcterms:modified>
</cp:coreProperties>
</file>